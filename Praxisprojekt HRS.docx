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IPSO-TableStandard"/>
        <w:tblW w:w="5058" w:type="pct"/>
        <w:tblLayout w:type="fixed"/>
        <w:tblCellMar>
          <w:top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68"/>
        <w:gridCol w:w="6882"/>
      </w:tblGrid>
      <w:tr w:rsidR="00FA66F5" w:rsidRPr="00E60C02" w14:paraId="146B030A" w14:textId="77777777" w:rsidTr="00416EE4">
        <w:trPr>
          <w:cantSplit/>
          <w:trHeight w:hRule="exact" w:val="5518"/>
        </w:trPr>
        <w:tc>
          <w:tcPr>
            <w:tcW w:w="2868" w:type="dxa"/>
          </w:tcPr>
          <w:p w14:paraId="056EED79" w14:textId="002893CE" w:rsidR="00FA66F5" w:rsidRPr="00E60C02" w:rsidRDefault="00FA66F5" w:rsidP="00FA66F5"/>
        </w:tc>
        <w:tc>
          <w:tcPr>
            <w:tcW w:w="6882" w:type="dxa"/>
            <w:vAlign w:val="bottom"/>
          </w:tcPr>
          <w:p w14:paraId="0B98E0B9" w14:textId="56BABCE6" w:rsidR="00FB0EE8" w:rsidRPr="00E60C02" w:rsidRDefault="00000000" w:rsidP="00FB0EE8">
            <w:pPr>
              <w:pStyle w:val="IPSO-DoksBericht-Titel"/>
            </w:pPr>
            <w:sdt>
              <w:sdtPr>
                <w:alias w:val="Titel"/>
                <w:tag w:val=""/>
                <w:id w:val="62692019"/>
                <w:placeholder>
                  <w:docPart w:val="5F1D0F568A514E9B97FD78DB1B379E7D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546E97" w:rsidRPr="00E60C02">
                  <w:t xml:space="preserve">Praxisprojekt – </w:t>
                </w:r>
                <w:r w:rsidR="00F05A13">
                  <w:t>Web</w:t>
                </w:r>
                <w:r w:rsidR="00546E97" w:rsidRPr="00E60C02">
                  <w:t>technologie 2</w:t>
                </w:r>
              </w:sdtContent>
            </w:sdt>
          </w:p>
          <w:p w14:paraId="02F1E1AB" w14:textId="29480FD5" w:rsidR="006611BB" w:rsidRPr="00E60C02" w:rsidRDefault="00F05A13" w:rsidP="006611BB">
            <w:pPr>
              <w:pStyle w:val="IPSO-DoksBericht-Untertitel"/>
              <w:rPr>
                <w:sz w:val="24"/>
                <w:szCs w:val="16"/>
              </w:rPr>
            </w:pPr>
            <w:r>
              <w:t>Hotel Reservation System (HRS)</w:t>
            </w:r>
          </w:p>
        </w:tc>
      </w:tr>
      <w:tr w:rsidR="00561282" w:rsidRPr="00E60C02" w14:paraId="725E6062" w14:textId="77777777" w:rsidTr="00416EE4">
        <w:trPr>
          <w:cantSplit/>
          <w:trHeight w:hRule="exact" w:val="5518"/>
        </w:trPr>
        <w:tc>
          <w:tcPr>
            <w:tcW w:w="2868" w:type="dxa"/>
          </w:tcPr>
          <w:p w14:paraId="7768485F" w14:textId="77777777" w:rsidR="00561282" w:rsidRPr="00E60C02" w:rsidRDefault="00561282" w:rsidP="00FA66F5"/>
        </w:tc>
        <w:tc>
          <w:tcPr>
            <w:tcW w:w="6882" w:type="dxa"/>
            <w:vAlign w:val="bottom"/>
          </w:tcPr>
          <w:p w14:paraId="56E853C7" w14:textId="1A595CFC" w:rsidR="00412120" w:rsidRPr="00E60C02" w:rsidRDefault="007A61DC" w:rsidP="00F065F4">
            <w:pPr>
              <w:pStyle w:val="Untertitel"/>
            </w:pPr>
            <w:r w:rsidRPr="00E60C02">
              <w:br/>
            </w:r>
            <w:r w:rsidRPr="00E60C02">
              <w:br/>
              <w:t xml:space="preserve">Klasse: </w:t>
            </w:r>
            <w:r w:rsidR="001459AE" w:rsidRPr="00E60C02">
              <w:t>TI.AA.</w:t>
            </w:r>
            <w:r w:rsidR="00416EE4">
              <w:t>6</w:t>
            </w:r>
            <w:r w:rsidR="001459AE" w:rsidRPr="00E60C02">
              <w:t>.46-ZH-S2</w:t>
            </w:r>
            <w:r w:rsidR="00416EE4">
              <w:t>3</w:t>
            </w:r>
            <w:r w:rsidR="001459AE" w:rsidRPr="00E60C02">
              <w:t>04-</w:t>
            </w:r>
            <w:r w:rsidR="00416EE4">
              <w:t>WBTI</w:t>
            </w:r>
            <w:r w:rsidR="001459AE" w:rsidRPr="00E60C02">
              <w:t>.TA2A</w:t>
            </w:r>
            <w:r w:rsidRPr="00E60C02">
              <w:br/>
              <w:t>G</w:t>
            </w:r>
            <w:r w:rsidR="00561282" w:rsidRPr="00E60C02">
              <w:t>ruppenarbeit von</w:t>
            </w:r>
          </w:p>
          <w:p w14:paraId="67235425" w14:textId="068ED8FC" w:rsidR="00412120" w:rsidRPr="00E60C02" w:rsidRDefault="00F05A13" w:rsidP="00412120">
            <w:pPr>
              <w:pStyle w:val="Aufzhlung1IPSO"/>
            </w:pPr>
            <w:r>
              <w:t>Neven Kljajic</w:t>
            </w:r>
          </w:p>
          <w:p w14:paraId="4AAFE309" w14:textId="4BAA2AC9" w:rsidR="00412120" w:rsidRPr="00E60C02" w:rsidRDefault="00F05A13" w:rsidP="00412120">
            <w:pPr>
              <w:pStyle w:val="Aufzhlung1IPSO"/>
            </w:pPr>
            <w:r>
              <w:t>Miroslav Asanin</w:t>
            </w:r>
          </w:p>
          <w:p w14:paraId="76AD5337" w14:textId="57066DD3" w:rsidR="00EB34DC" w:rsidRPr="00E60C02" w:rsidRDefault="00F05A13" w:rsidP="00F05A13">
            <w:pPr>
              <w:pStyle w:val="Aufzhlung1IPSO"/>
            </w:pPr>
            <w:r w:rsidRPr="00E60C02">
              <w:t>Adrian Steffen</w:t>
            </w:r>
          </w:p>
        </w:tc>
      </w:tr>
    </w:tbl>
    <w:p w14:paraId="1C17A361" w14:textId="53C3109E" w:rsidR="00011AC7" w:rsidRPr="00E60C02" w:rsidRDefault="00011AC7"/>
    <w:p w14:paraId="1F4AF49A" w14:textId="77777777" w:rsidR="00011AC7" w:rsidRPr="00E60C02" w:rsidRDefault="00011AC7"/>
    <w:p w14:paraId="3C029021" w14:textId="77777777" w:rsidR="00011AC7" w:rsidRPr="00E60C02" w:rsidRDefault="00011AC7"/>
    <w:p w14:paraId="066BED73" w14:textId="77777777" w:rsidR="00011AC7" w:rsidRPr="00E60C02" w:rsidRDefault="00011AC7"/>
    <w:p w14:paraId="74A49A92" w14:textId="77777777" w:rsidR="00011AC7" w:rsidRPr="00E60C02" w:rsidRDefault="00011AC7"/>
    <w:p w14:paraId="25E5B9F6" w14:textId="77777777" w:rsidR="00011AC7" w:rsidRPr="00E60C02" w:rsidRDefault="00011AC7"/>
    <w:p w14:paraId="3C02C44D" w14:textId="77777777" w:rsidR="00011AC7" w:rsidRPr="00E60C02" w:rsidRDefault="00011AC7"/>
    <w:p w14:paraId="76CD95E7" w14:textId="77777777" w:rsidR="00011AC7" w:rsidRPr="00E60C02" w:rsidRDefault="00011AC7"/>
    <w:p w14:paraId="468D5663" w14:textId="77777777" w:rsidR="00011AC7" w:rsidRPr="00E60C02" w:rsidRDefault="00011AC7"/>
    <w:p w14:paraId="78995EC5" w14:textId="77777777" w:rsidR="00011AC7" w:rsidRPr="00E60C02" w:rsidRDefault="00011AC7"/>
    <w:p w14:paraId="1AB91967" w14:textId="77777777" w:rsidR="002C4BF1" w:rsidRPr="00E60C02" w:rsidRDefault="002C4BF1" w:rsidP="002C4BF1">
      <w:pPr>
        <w:pStyle w:val="berschrift1"/>
        <w:numPr>
          <w:ilvl w:val="0"/>
          <w:numId w:val="0"/>
        </w:numPr>
      </w:pPr>
      <w:bookmarkStart w:id="0" w:name="_Toc94878585"/>
      <w:bookmarkStart w:id="1" w:name="_Toc136861025"/>
      <w:r w:rsidRPr="00E60C02">
        <w:t>Management Summary</w:t>
      </w:r>
      <w:bookmarkEnd w:id="0"/>
      <w:bookmarkEnd w:id="1"/>
    </w:p>
    <w:p w14:paraId="3A1B2E6C" w14:textId="77777777" w:rsidR="002C4BF1" w:rsidRPr="00E60C02" w:rsidRDefault="002C4BF1" w:rsidP="002C4BF1"/>
    <w:p w14:paraId="3FD0B5B5" w14:textId="77777777" w:rsidR="002C4BF1" w:rsidRPr="00E60C02" w:rsidRDefault="002C4BF1" w:rsidP="002C4BF1"/>
    <w:p w14:paraId="44D7BDBD" w14:textId="77777777" w:rsidR="002C4BF1" w:rsidRPr="00E60C02" w:rsidRDefault="002C4BF1" w:rsidP="002C4BF1"/>
    <w:p w14:paraId="2396E576" w14:textId="77777777" w:rsidR="002C4BF1" w:rsidRPr="00E60C02" w:rsidRDefault="002C4BF1" w:rsidP="002C4BF1"/>
    <w:p w14:paraId="45430EE7" w14:textId="77777777" w:rsidR="000F0324" w:rsidRPr="00E60C02" w:rsidRDefault="000F0324" w:rsidP="002C4BF1"/>
    <w:p w14:paraId="5E21E539" w14:textId="77777777" w:rsidR="000F0324" w:rsidRPr="00E60C02" w:rsidRDefault="000F0324" w:rsidP="002C4BF1"/>
    <w:p w14:paraId="4B30299E" w14:textId="77777777" w:rsidR="00034311" w:rsidRPr="00E60C02" w:rsidRDefault="00034311" w:rsidP="002C4BF1"/>
    <w:p w14:paraId="2C08924E" w14:textId="77777777" w:rsidR="000F0324" w:rsidRPr="00E60C02" w:rsidRDefault="000F0324" w:rsidP="002C4BF1"/>
    <w:p w14:paraId="6AD08199" w14:textId="77777777" w:rsidR="000F0324" w:rsidRPr="00E60C02" w:rsidRDefault="000F0324" w:rsidP="002C4BF1"/>
    <w:p w14:paraId="6EEDA59F" w14:textId="77777777" w:rsidR="002C4BF1" w:rsidRPr="00E60C02" w:rsidRDefault="002C4BF1" w:rsidP="002C4BF1">
      <w:pPr>
        <w:pStyle w:val="Titel"/>
      </w:pPr>
      <w:r w:rsidRPr="00E60C02">
        <w:t>Dokumentinformation</w:t>
      </w:r>
    </w:p>
    <w:p w14:paraId="2DF7C916" w14:textId="1AA24DF9" w:rsidR="002C4BF1" w:rsidRPr="00E60C02" w:rsidRDefault="002C4BF1" w:rsidP="002C4BF1">
      <w:r w:rsidRPr="00E60C02">
        <w:t xml:space="preserve">Dokumentname: </w:t>
      </w:r>
      <w:r w:rsidRPr="00E60C02">
        <w:tab/>
      </w:r>
      <w:r w:rsidR="00E65658" w:rsidRPr="00E60C02">
        <w:t>Pra</w:t>
      </w:r>
      <w:r w:rsidR="00034311" w:rsidRPr="00E60C02">
        <w:t>x</w:t>
      </w:r>
      <w:r w:rsidR="00E65658" w:rsidRPr="00E60C02">
        <w:t>is</w:t>
      </w:r>
      <w:r w:rsidR="00F05A13">
        <w:t>projekt</w:t>
      </w:r>
      <w:r w:rsidR="00E65658" w:rsidRPr="00E60C02">
        <w:t>_</w:t>
      </w:r>
      <w:r w:rsidR="00F05A13">
        <w:t>HRS</w:t>
      </w:r>
      <w:r w:rsidR="00E65658" w:rsidRPr="00E60C02">
        <w:t>.docx</w:t>
      </w:r>
    </w:p>
    <w:p w14:paraId="15EA2271" w14:textId="155BFC5F" w:rsidR="002C4BF1" w:rsidRPr="00E60C02" w:rsidRDefault="002C4BF1" w:rsidP="002C4BF1">
      <w:r w:rsidRPr="00E60C02">
        <w:t xml:space="preserve">Letzte Änderung am: </w:t>
      </w:r>
      <w:r w:rsidRPr="00E60C02">
        <w:tab/>
      </w:r>
      <w:r w:rsidR="00F05A13">
        <w:t>xx</w:t>
      </w:r>
      <w:r w:rsidR="00E65658" w:rsidRPr="00E60C02">
        <w:t>.</w:t>
      </w:r>
      <w:r w:rsidR="00F05A13">
        <w:t>xx</w:t>
      </w:r>
      <w:r w:rsidRPr="00E60C02">
        <w:t>.202</w:t>
      </w:r>
      <w:r w:rsidR="00F05A13">
        <w:t>3</w:t>
      </w:r>
    </w:p>
    <w:p w14:paraId="01DEBF0A" w14:textId="77777777" w:rsidR="00B917F1" w:rsidRPr="00E60C02" w:rsidRDefault="00B917F1" w:rsidP="002C4BF1"/>
    <w:tbl>
      <w:tblPr>
        <w:tblW w:w="9802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1417"/>
        <w:gridCol w:w="992"/>
        <w:gridCol w:w="6237"/>
      </w:tblGrid>
      <w:tr w:rsidR="00E01692" w:rsidRPr="00E60C02" w14:paraId="23A2C2AD" w14:textId="77777777" w:rsidTr="00D20D8E">
        <w:trPr>
          <w:trHeight w:val="103"/>
        </w:trPr>
        <w:tc>
          <w:tcPr>
            <w:tcW w:w="1156" w:type="dxa"/>
          </w:tcPr>
          <w:p w14:paraId="52380D89" w14:textId="77777777" w:rsidR="002C4BF1" w:rsidRPr="00E60C02" w:rsidRDefault="002C4BF1">
            <w:r w:rsidRPr="00E60C02">
              <w:rPr>
                <w:b/>
                <w:bCs/>
              </w:rPr>
              <w:t xml:space="preserve">Version </w:t>
            </w:r>
          </w:p>
        </w:tc>
        <w:tc>
          <w:tcPr>
            <w:tcW w:w="1417" w:type="dxa"/>
          </w:tcPr>
          <w:p w14:paraId="4B6C1B5C" w14:textId="77777777" w:rsidR="002C4BF1" w:rsidRPr="00E60C02" w:rsidRDefault="002C4BF1">
            <w:r w:rsidRPr="00E60C02">
              <w:rPr>
                <w:b/>
                <w:bCs/>
              </w:rPr>
              <w:t xml:space="preserve">Datum </w:t>
            </w:r>
          </w:p>
        </w:tc>
        <w:tc>
          <w:tcPr>
            <w:tcW w:w="992" w:type="dxa"/>
          </w:tcPr>
          <w:p w14:paraId="0D62630E" w14:textId="77777777" w:rsidR="002C4BF1" w:rsidRPr="00E60C02" w:rsidRDefault="002C4BF1">
            <w:r w:rsidRPr="00E60C02">
              <w:rPr>
                <w:b/>
                <w:bCs/>
              </w:rPr>
              <w:t xml:space="preserve">Name </w:t>
            </w:r>
          </w:p>
        </w:tc>
        <w:tc>
          <w:tcPr>
            <w:tcW w:w="6237" w:type="dxa"/>
          </w:tcPr>
          <w:p w14:paraId="127EC045" w14:textId="77777777" w:rsidR="002C4BF1" w:rsidRPr="00E60C02" w:rsidRDefault="002C4BF1">
            <w:r w:rsidRPr="00E60C02">
              <w:rPr>
                <w:b/>
                <w:bCs/>
              </w:rPr>
              <w:t xml:space="preserve">Beschreibung </w:t>
            </w:r>
          </w:p>
        </w:tc>
      </w:tr>
      <w:tr w:rsidR="00EB58FC" w:rsidRPr="00E60C02" w14:paraId="7038797B" w14:textId="77777777" w:rsidTr="00D20D8E">
        <w:trPr>
          <w:trHeight w:val="103"/>
        </w:trPr>
        <w:tc>
          <w:tcPr>
            <w:tcW w:w="1156" w:type="dxa"/>
          </w:tcPr>
          <w:p w14:paraId="202FAEA6" w14:textId="5C1651A2" w:rsidR="00EB58FC" w:rsidRDefault="00EB58FC" w:rsidP="00EB58FC">
            <w:r>
              <w:t>V0.1</w:t>
            </w:r>
          </w:p>
        </w:tc>
        <w:tc>
          <w:tcPr>
            <w:tcW w:w="1417" w:type="dxa"/>
          </w:tcPr>
          <w:p w14:paraId="604BCE93" w14:textId="0C84CE02" w:rsidR="00EB58FC" w:rsidRDefault="00F05A13" w:rsidP="00EB58FC">
            <w:r>
              <w:t>01.06.2023</w:t>
            </w:r>
          </w:p>
        </w:tc>
        <w:tc>
          <w:tcPr>
            <w:tcW w:w="992" w:type="dxa"/>
          </w:tcPr>
          <w:p w14:paraId="5740C70D" w14:textId="04ED8CC6" w:rsidR="00EB58FC" w:rsidRDefault="00EB58FC" w:rsidP="00EB58FC"/>
        </w:tc>
        <w:tc>
          <w:tcPr>
            <w:tcW w:w="6237" w:type="dxa"/>
          </w:tcPr>
          <w:p w14:paraId="6B211BE8" w14:textId="5F509FA1" w:rsidR="00EB58FC" w:rsidRDefault="00EB58FC" w:rsidP="00EB58FC">
            <w:r w:rsidRPr="00E60C02">
              <w:t>Initialversion</w:t>
            </w:r>
          </w:p>
        </w:tc>
      </w:tr>
      <w:tr w:rsidR="00EB58FC" w:rsidRPr="00E60C02" w14:paraId="3A53FB50" w14:textId="77777777" w:rsidTr="00D20D8E">
        <w:trPr>
          <w:trHeight w:val="103"/>
        </w:trPr>
        <w:tc>
          <w:tcPr>
            <w:tcW w:w="1156" w:type="dxa"/>
          </w:tcPr>
          <w:p w14:paraId="78AE2178" w14:textId="612AEE93" w:rsidR="00EB58FC" w:rsidRPr="00734C13" w:rsidRDefault="00EB58FC" w:rsidP="00EB58FC">
            <w:r w:rsidRPr="00734C13">
              <w:t>V0.2</w:t>
            </w:r>
          </w:p>
        </w:tc>
        <w:tc>
          <w:tcPr>
            <w:tcW w:w="1417" w:type="dxa"/>
          </w:tcPr>
          <w:p w14:paraId="4B46F8B9" w14:textId="4C596542" w:rsidR="00EB58FC" w:rsidRPr="00734C13" w:rsidRDefault="00EB58FC" w:rsidP="00EB58FC"/>
        </w:tc>
        <w:tc>
          <w:tcPr>
            <w:tcW w:w="992" w:type="dxa"/>
          </w:tcPr>
          <w:p w14:paraId="7CC09C0F" w14:textId="283E4D9D" w:rsidR="00EB58FC" w:rsidRPr="00734C13" w:rsidRDefault="00EB58FC" w:rsidP="00EB58FC"/>
        </w:tc>
        <w:tc>
          <w:tcPr>
            <w:tcW w:w="6237" w:type="dxa"/>
          </w:tcPr>
          <w:p w14:paraId="042FD6E6" w14:textId="7508315A" w:rsidR="00EB58FC" w:rsidRPr="00734C13" w:rsidRDefault="00EB58FC" w:rsidP="00EB58FC">
            <w:r w:rsidRPr="00E60C02">
              <w:t>Kapitel erstellt</w:t>
            </w:r>
          </w:p>
        </w:tc>
      </w:tr>
      <w:tr w:rsidR="00EB58FC" w:rsidRPr="00E60C02" w14:paraId="07AF70E7" w14:textId="77777777" w:rsidTr="00D20D8E">
        <w:trPr>
          <w:trHeight w:val="103"/>
        </w:trPr>
        <w:tc>
          <w:tcPr>
            <w:tcW w:w="1156" w:type="dxa"/>
          </w:tcPr>
          <w:p w14:paraId="3D2A5197" w14:textId="1CFB621C" w:rsidR="00EB58FC" w:rsidRPr="00734C13" w:rsidRDefault="00EB58FC" w:rsidP="00EB58FC">
            <w:r>
              <w:t>V0.3</w:t>
            </w:r>
          </w:p>
        </w:tc>
        <w:tc>
          <w:tcPr>
            <w:tcW w:w="1417" w:type="dxa"/>
          </w:tcPr>
          <w:p w14:paraId="1B88DB69" w14:textId="1C8E7F14" w:rsidR="00EB58FC" w:rsidRPr="00734C13" w:rsidRDefault="00EB58FC" w:rsidP="00EB58FC"/>
        </w:tc>
        <w:tc>
          <w:tcPr>
            <w:tcW w:w="992" w:type="dxa"/>
          </w:tcPr>
          <w:p w14:paraId="6C55FE8B" w14:textId="79345706" w:rsidR="00EB58FC" w:rsidRPr="00734C13" w:rsidRDefault="00EB58FC" w:rsidP="00EB58FC"/>
        </w:tc>
        <w:tc>
          <w:tcPr>
            <w:tcW w:w="6237" w:type="dxa"/>
          </w:tcPr>
          <w:p w14:paraId="3A130B90" w14:textId="7F81DBE3" w:rsidR="00EB58FC" w:rsidRPr="00734C13" w:rsidRDefault="00EB58FC" w:rsidP="00EB58FC"/>
        </w:tc>
      </w:tr>
      <w:tr w:rsidR="00EB58FC" w:rsidRPr="00E60C02" w14:paraId="2B581A83" w14:textId="77777777" w:rsidTr="00D20D8E">
        <w:trPr>
          <w:trHeight w:val="103"/>
        </w:trPr>
        <w:tc>
          <w:tcPr>
            <w:tcW w:w="1156" w:type="dxa"/>
          </w:tcPr>
          <w:p w14:paraId="361335C0" w14:textId="654A48F9" w:rsidR="00EB58FC" w:rsidRPr="00E60C02" w:rsidRDefault="00EB58FC" w:rsidP="00EB58FC">
            <w:r w:rsidRPr="00E60C02">
              <w:t>V0.</w:t>
            </w:r>
            <w:r>
              <w:t>4</w:t>
            </w:r>
            <w:r w:rsidRPr="00E60C02">
              <w:t xml:space="preserve"> </w:t>
            </w:r>
          </w:p>
        </w:tc>
        <w:tc>
          <w:tcPr>
            <w:tcW w:w="1417" w:type="dxa"/>
          </w:tcPr>
          <w:p w14:paraId="1A01C47E" w14:textId="21ADDD89" w:rsidR="00EB58FC" w:rsidRPr="00E60C02" w:rsidRDefault="00EB58FC" w:rsidP="00EB58FC"/>
        </w:tc>
        <w:tc>
          <w:tcPr>
            <w:tcW w:w="992" w:type="dxa"/>
          </w:tcPr>
          <w:p w14:paraId="50DBE306" w14:textId="67FB7CF6" w:rsidR="00EB58FC" w:rsidRPr="00E60C02" w:rsidRDefault="00EB58FC" w:rsidP="00EB58FC"/>
        </w:tc>
        <w:tc>
          <w:tcPr>
            <w:tcW w:w="6237" w:type="dxa"/>
          </w:tcPr>
          <w:p w14:paraId="1EA14170" w14:textId="33DD93E5" w:rsidR="00EB58FC" w:rsidRPr="00E60C02" w:rsidRDefault="00EB58FC" w:rsidP="00EB58FC"/>
        </w:tc>
      </w:tr>
      <w:tr w:rsidR="00EB58FC" w:rsidRPr="00E60C02" w14:paraId="797167AD" w14:textId="77777777" w:rsidTr="00D20D8E">
        <w:trPr>
          <w:trHeight w:val="103"/>
        </w:trPr>
        <w:tc>
          <w:tcPr>
            <w:tcW w:w="1156" w:type="dxa"/>
          </w:tcPr>
          <w:p w14:paraId="7A2582EE" w14:textId="402754A3" w:rsidR="00EB58FC" w:rsidRPr="00E60C02" w:rsidRDefault="00EB58FC" w:rsidP="00EB58FC">
            <w:r w:rsidRPr="00E60C02">
              <w:t>V0.</w:t>
            </w:r>
            <w:r>
              <w:t>5</w:t>
            </w:r>
          </w:p>
        </w:tc>
        <w:tc>
          <w:tcPr>
            <w:tcW w:w="1417" w:type="dxa"/>
          </w:tcPr>
          <w:p w14:paraId="0C1CD934" w14:textId="26189E3F" w:rsidR="00EB58FC" w:rsidRPr="00E60C02" w:rsidRDefault="00EB58FC" w:rsidP="00EB58FC"/>
        </w:tc>
        <w:tc>
          <w:tcPr>
            <w:tcW w:w="992" w:type="dxa"/>
          </w:tcPr>
          <w:p w14:paraId="49C5535E" w14:textId="35F5C5E8" w:rsidR="00EB58FC" w:rsidRPr="00E60C02" w:rsidRDefault="00EB58FC" w:rsidP="00EB58FC"/>
        </w:tc>
        <w:tc>
          <w:tcPr>
            <w:tcW w:w="6237" w:type="dxa"/>
          </w:tcPr>
          <w:p w14:paraId="321C0ED2" w14:textId="567F788E" w:rsidR="00EB58FC" w:rsidRPr="00E60C02" w:rsidRDefault="00EB58FC" w:rsidP="00EB58FC"/>
        </w:tc>
      </w:tr>
      <w:tr w:rsidR="00EB58FC" w:rsidRPr="00E60C02" w14:paraId="4BA947E5" w14:textId="77777777" w:rsidTr="00D20D8E">
        <w:trPr>
          <w:trHeight w:val="103"/>
        </w:trPr>
        <w:tc>
          <w:tcPr>
            <w:tcW w:w="1156" w:type="dxa"/>
          </w:tcPr>
          <w:p w14:paraId="189444AD" w14:textId="1F9EA12A" w:rsidR="00EB58FC" w:rsidRPr="00E60C02" w:rsidRDefault="00EB58FC" w:rsidP="00EB58FC">
            <w:r w:rsidRPr="00E60C02">
              <w:t>V0.</w:t>
            </w:r>
            <w:r>
              <w:t>6</w:t>
            </w:r>
          </w:p>
        </w:tc>
        <w:tc>
          <w:tcPr>
            <w:tcW w:w="1417" w:type="dxa"/>
          </w:tcPr>
          <w:p w14:paraId="0B1B7166" w14:textId="197BA9AF" w:rsidR="00EB58FC" w:rsidRPr="00E60C02" w:rsidRDefault="00EB58FC" w:rsidP="00EB58FC"/>
        </w:tc>
        <w:tc>
          <w:tcPr>
            <w:tcW w:w="992" w:type="dxa"/>
          </w:tcPr>
          <w:p w14:paraId="36DA13A6" w14:textId="30B61545" w:rsidR="00EB58FC" w:rsidRPr="00E60C02" w:rsidRDefault="00EB58FC" w:rsidP="00EB58FC"/>
        </w:tc>
        <w:tc>
          <w:tcPr>
            <w:tcW w:w="6237" w:type="dxa"/>
          </w:tcPr>
          <w:p w14:paraId="6730869E" w14:textId="7340BA8C" w:rsidR="00EB58FC" w:rsidRPr="00E60C02" w:rsidRDefault="00EB58FC" w:rsidP="00EB58FC"/>
        </w:tc>
      </w:tr>
      <w:tr w:rsidR="00EB58FC" w:rsidRPr="00E60C02" w14:paraId="6ADE2F3E" w14:textId="77777777" w:rsidTr="00D20D8E">
        <w:trPr>
          <w:trHeight w:val="103"/>
        </w:trPr>
        <w:tc>
          <w:tcPr>
            <w:tcW w:w="1156" w:type="dxa"/>
          </w:tcPr>
          <w:p w14:paraId="149ADC5C" w14:textId="7BEA795E" w:rsidR="00EB58FC" w:rsidRPr="00E60C02" w:rsidRDefault="00EB58FC" w:rsidP="00EB58FC">
            <w:r w:rsidRPr="00E60C02">
              <w:t>V0.</w:t>
            </w:r>
            <w:r>
              <w:t>7</w:t>
            </w:r>
          </w:p>
        </w:tc>
        <w:tc>
          <w:tcPr>
            <w:tcW w:w="1417" w:type="dxa"/>
          </w:tcPr>
          <w:p w14:paraId="14047D48" w14:textId="38296D66" w:rsidR="00EB58FC" w:rsidRPr="00E60C02" w:rsidRDefault="00EB58FC" w:rsidP="00EB58FC"/>
        </w:tc>
        <w:tc>
          <w:tcPr>
            <w:tcW w:w="992" w:type="dxa"/>
          </w:tcPr>
          <w:p w14:paraId="0B46EE0E" w14:textId="545AD68D" w:rsidR="00EB58FC" w:rsidRPr="00E60C02" w:rsidRDefault="00EB58FC" w:rsidP="00EB58FC"/>
        </w:tc>
        <w:tc>
          <w:tcPr>
            <w:tcW w:w="6237" w:type="dxa"/>
          </w:tcPr>
          <w:p w14:paraId="3B2739B9" w14:textId="15417A55" w:rsidR="00EB58FC" w:rsidRPr="00E60C02" w:rsidRDefault="00EB58FC" w:rsidP="00EB58FC"/>
        </w:tc>
      </w:tr>
      <w:tr w:rsidR="00EB58FC" w:rsidRPr="00E60C02" w14:paraId="34B2F18F" w14:textId="77777777" w:rsidTr="00D20D8E">
        <w:trPr>
          <w:trHeight w:val="103"/>
        </w:trPr>
        <w:tc>
          <w:tcPr>
            <w:tcW w:w="1156" w:type="dxa"/>
          </w:tcPr>
          <w:p w14:paraId="7D334E97" w14:textId="23C36E8D" w:rsidR="00EB58FC" w:rsidRPr="00E60C02" w:rsidRDefault="00EB58FC" w:rsidP="00EB58FC">
            <w:r w:rsidRPr="00E60C02">
              <w:t>V0.</w:t>
            </w:r>
            <w:r>
              <w:t>8</w:t>
            </w:r>
          </w:p>
        </w:tc>
        <w:tc>
          <w:tcPr>
            <w:tcW w:w="1417" w:type="dxa"/>
          </w:tcPr>
          <w:p w14:paraId="345AEB85" w14:textId="2856BF31" w:rsidR="00EB58FC" w:rsidRPr="00E60C02" w:rsidRDefault="00EB58FC" w:rsidP="00EB58FC"/>
        </w:tc>
        <w:tc>
          <w:tcPr>
            <w:tcW w:w="992" w:type="dxa"/>
          </w:tcPr>
          <w:p w14:paraId="1F0A201D" w14:textId="3BE5BAEF" w:rsidR="00EB58FC" w:rsidRPr="00E60C02" w:rsidRDefault="00EB58FC" w:rsidP="00EB58FC"/>
        </w:tc>
        <w:tc>
          <w:tcPr>
            <w:tcW w:w="6237" w:type="dxa"/>
          </w:tcPr>
          <w:p w14:paraId="627EC75C" w14:textId="0BFED0E5" w:rsidR="00EB58FC" w:rsidRPr="00E60C02" w:rsidRDefault="00EB58FC" w:rsidP="00EB58FC"/>
        </w:tc>
      </w:tr>
      <w:tr w:rsidR="00EB58FC" w:rsidRPr="00E60C02" w14:paraId="2425F46D" w14:textId="77777777" w:rsidTr="00D20D8E">
        <w:trPr>
          <w:trHeight w:val="103"/>
        </w:trPr>
        <w:tc>
          <w:tcPr>
            <w:tcW w:w="1156" w:type="dxa"/>
          </w:tcPr>
          <w:p w14:paraId="4FB20E33" w14:textId="6E6DDA35" w:rsidR="00EB58FC" w:rsidRPr="00E60C02" w:rsidRDefault="00EB58FC" w:rsidP="00EB58FC">
            <w:r w:rsidRPr="00E60C02">
              <w:t>V0.</w:t>
            </w:r>
            <w:r>
              <w:t>9</w:t>
            </w:r>
          </w:p>
        </w:tc>
        <w:tc>
          <w:tcPr>
            <w:tcW w:w="1417" w:type="dxa"/>
          </w:tcPr>
          <w:p w14:paraId="7CD7AD17" w14:textId="22F18C2D" w:rsidR="00EB58FC" w:rsidRPr="00E60C02" w:rsidRDefault="00EB58FC" w:rsidP="00EB58FC"/>
        </w:tc>
        <w:tc>
          <w:tcPr>
            <w:tcW w:w="992" w:type="dxa"/>
          </w:tcPr>
          <w:p w14:paraId="79184124" w14:textId="77414940" w:rsidR="00EB58FC" w:rsidRPr="00E60C02" w:rsidRDefault="00EB58FC" w:rsidP="00EB58FC"/>
        </w:tc>
        <w:tc>
          <w:tcPr>
            <w:tcW w:w="6237" w:type="dxa"/>
          </w:tcPr>
          <w:p w14:paraId="3287F099" w14:textId="49A095A4" w:rsidR="00EB58FC" w:rsidRPr="00E60C02" w:rsidRDefault="00EB58FC" w:rsidP="00EB58FC"/>
        </w:tc>
      </w:tr>
      <w:tr w:rsidR="00EB58FC" w:rsidRPr="00E60C02" w14:paraId="2721F641" w14:textId="77777777" w:rsidTr="00D20D8E">
        <w:trPr>
          <w:trHeight w:val="103"/>
        </w:trPr>
        <w:tc>
          <w:tcPr>
            <w:tcW w:w="1156" w:type="dxa"/>
          </w:tcPr>
          <w:p w14:paraId="3A03C557" w14:textId="10B5B862" w:rsidR="00EB58FC" w:rsidRPr="00E60C02" w:rsidRDefault="00EB58FC" w:rsidP="00EB58FC">
            <w:r w:rsidRPr="00E60C02">
              <w:t>V</w:t>
            </w:r>
            <w:r>
              <w:t>1.0</w:t>
            </w:r>
          </w:p>
        </w:tc>
        <w:tc>
          <w:tcPr>
            <w:tcW w:w="1417" w:type="dxa"/>
          </w:tcPr>
          <w:p w14:paraId="3DB66A41" w14:textId="279B57DE" w:rsidR="00EB58FC" w:rsidRPr="00E60C02" w:rsidRDefault="00EB58FC" w:rsidP="00EB58FC"/>
        </w:tc>
        <w:tc>
          <w:tcPr>
            <w:tcW w:w="992" w:type="dxa"/>
          </w:tcPr>
          <w:p w14:paraId="1A171CAD" w14:textId="1EA401B5" w:rsidR="00EB58FC" w:rsidRPr="00E60C02" w:rsidRDefault="00EB58FC" w:rsidP="00EB58FC"/>
        </w:tc>
        <w:tc>
          <w:tcPr>
            <w:tcW w:w="6237" w:type="dxa"/>
          </w:tcPr>
          <w:p w14:paraId="03B3E341" w14:textId="3099941D" w:rsidR="00EB58FC" w:rsidRPr="00E60C02" w:rsidRDefault="00EB58FC" w:rsidP="00EB58FC"/>
        </w:tc>
      </w:tr>
      <w:tr w:rsidR="00BB6D39" w:rsidRPr="00E60C02" w14:paraId="0CB0698B" w14:textId="77777777" w:rsidTr="00D20D8E">
        <w:trPr>
          <w:trHeight w:val="103"/>
        </w:trPr>
        <w:tc>
          <w:tcPr>
            <w:tcW w:w="1156" w:type="dxa"/>
          </w:tcPr>
          <w:p w14:paraId="741F05A8" w14:textId="4CE14A58" w:rsidR="00BB6D39" w:rsidRPr="00E60C02" w:rsidRDefault="00BB6D39" w:rsidP="00BB6D39">
            <w:r>
              <w:t>V1.1</w:t>
            </w:r>
          </w:p>
        </w:tc>
        <w:tc>
          <w:tcPr>
            <w:tcW w:w="1417" w:type="dxa"/>
          </w:tcPr>
          <w:p w14:paraId="6528E907" w14:textId="0D8697FF" w:rsidR="00BB6D39" w:rsidRPr="00E60C02" w:rsidRDefault="00BB6D39" w:rsidP="00BB6D39"/>
        </w:tc>
        <w:tc>
          <w:tcPr>
            <w:tcW w:w="992" w:type="dxa"/>
          </w:tcPr>
          <w:p w14:paraId="6D809A11" w14:textId="14E22E22" w:rsidR="00BB6D39" w:rsidRPr="00E60C02" w:rsidRDefault="00BB6D39" w:rsidP="00BB6D39"/>
        </w:tc>
        <w:tc>
          <w:tcPr>
            <w:tcW w:w="6237" w:type="dxa"/>
          </w:tcPr>
          <w:p w14:paraId="79A366EC" w14:textId="0ED3E6B8" w:rsidR="00BB6D39" w:rsidRPr="00E60C02" w:rsidRDefault="00BB6D39" w:rsidP="00BB6D39"/>
        </w:tc>
      </w:tr>
    </w:tbl>
    <w:p w14:paraId="686046A9" w14:textId="3737F406" w:rsidR="00FA66F5" w:rsidRPr="00E60C02" w:rsidRDefault="00FA66F5">
      <w:r w:rsidRPr="00E60C02">
        <w:br w:type="page"/>
      </w:r>
    </w:p>
    <w:sdt>
      <w:sdtPr>
        <w:rPr>
          <w:rFonts w:asciiTheme="minorHAnsi" w:eastAsiaTheme="minorHAnsi" w:hAnsiTheme="minorHAnsi" w:cstheme="minorBidi"/>
          <w:b w:val="0"/>
          <w:sz w:val="21"/>
          <w:szCs w:val="21"/>
        </w:rPr>
        <w:id w:val="-33431472"/>
        <w:docPartObj>
          <w:docPartGallery w:val="Table of Contents"/>
          <w:docPartUnique/>
        </w:docPartObj>
      </w:sdtPr>
      <w:sdtEndPr>
        <w:rPr>
          <w:bCs/>
          <w:sz w:val="20"/>
          <w:szCs w:val="20"/>
        </w:rPr>
      </w:sdtEndPr>
      <w:sdtContent>
        <w:p w14:paraId="5083C2CC" w14:textId="77777777" w:rsidR="00864F44" w:rsidRPr="00E60C02" w:rsidRDefault="00864F44">
          <w:pPr>
            <w:pStyle w:val="Inhaltsverzeichnisberschrift"/>
          </w:pPr>
          <w:r w:rsidRPr="00E60C02">
            <w:t>Inhalt</w:t>
          </w:r>
          <w:r w:rsidR="00A413FF" w:rsidRPr="00E60C02">
            <w:t>sverzeichnis</w:t>
          </w:r>
        </w:p>
        <w:p w14:paraId="058F755A" w14:textId="245BB5A3" w:rsidR="00416EE4" w:rsidRDefault="00864F44">
          <w:pPr>
            <w:pStyle w:val="Verzeichnis1"/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r w:rsidRPr="00E60C02">
            <w:fldChar w:fldCharType="begin"/>
          </w:r>
          <w:r w:rsidRPr="00E60C02">
            <w:instrText xml:space="preserve"> TOC \o "1-</w:instrText>
          </w:r>
          <w:r w:rsidR="00A00073" w:rsidRPr="00E60C02">
            <w:instrText>5</w:instrText>
          </w:r>
          <w:r w:rsidRPr="00E60C02">
            <w:instrText xml:space="preserve">" \h \z \u </w:instrText>
          </w:r>
          <w:r w:rsidRPr="00E60C02">
            <w:fldChar w:fldCharType="separate"/>
          </w:r>
          <w:hyperlink w:anchor="_Toc136861025" w:history="1">
            <w:r w:rsidR="00416EE4" w:rsidRPr="00D33D35">
              <w:rPr>
                <w:rStyle w:val="Hyperlink"/>
                <w:noProof/>
              </w:rPr>
              <w:t>Management Summary</w:t>
            </w:r>
            <w:r w:rsidR="00416EE4">
              <w:rPr>
                <w:noProof/>
                <w:webHidden/>
              </w:rPr>
              <w:tab/>
            </w:r>
            <w:r w:rsidR="00416EE4">
              <w:rPr>
                <w:noProof/>
                <w:webHidden/>
              </w:rPr>
              <w:fldChar w:fldCharType="begin"/>
            </w:r>
            <w:r w:rsidR="00416EE4">
              <w:rPr>
                <w:noProof/>
                <w:webHidden/>
              </w:rPr>
              <w:instrText xml:space="preserve"> PAGEREF _Toc136861025 \h </w:instrText>
            </w:r>
            <w:r w:rsidR="00416EE4">
              <w:rPr>
                <w:noProof/>
                <w:webHidden/>
              </w:rPr>
            </w:r>
            <w:r w:rsidR="00416EE4">
              <w:rPr>
                <w:noProof/>
                <w:webHidden/>
              </w:rPr>
              <w:fldChar w:fldCharType="separate"/>
            </w:r>
            <w:r w:rsidR="00416EE4">
              <w:rPr>
                <w:noProof/>
                <w:webHidden/>
              </w:rPr>
              <w:t>2</w:t>
            </w:r>
            <w:r w:rsidR="00416EE4">
              <w:rPr>
                <w:noProof/>
                <w:webHidden/>
              </w:rPr>
              <w:fldChar w:fldCharType="end"/>
            </w:r>
          </w:hyperlink>
        </w:p>
        <w:p w14:paraId="6B95A4CE" w14:textId="799DA6DA" w:rsidR="00416EE4" w:rsidRDefault="00416EE4">
          <w:pPr>
            <w:pStyle w:val="Verzeichnis1"/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26" w:history="1">
            <w:r w:rsidRPr="00D33D3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06BFE" w14:textId="67C6CB5A" w:rsidR="00416EE4" w:rsidRDefault="00416EE4">
          <w:pPr>
            <w:pStyle w:val="Verzeichnis1"/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27" w:history="1">
            <w:r w:rsidRPr="00D33D3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E489" w14:textId="7667EE23" w:rsidR="00416EE4" w:rsidRDefault="00416EE4">
          <w:pPr>
            <w:pStyle w:val="Verzeichnis2"/>
            <w:rPr>
              <w:rFonts w:eastAsiaTheme="minorEastAsia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28" w:history="1">
            <w:r w:rsidRPr="00D33D3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Situationsanalyse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B3FDF" w14:textId="696145C6" w:rsidR="00416EE4" w:rsidRDefault="00416EE4">
          <w:pPr>
            <w:pStyle w:val="Verzeichnis2"/>
            <w:rPr>
              <w:rFonts w:eastAsiaTheme="minorEastAsia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29" w:history="1">
            <w:r w:rsidRPr="00D33D3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Lösungsvorschläge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41A1" w14:textId="2552EC77" w:rsidR="00416EE4" w:rsidRDefault="00416EE4">
          <w:pPr>
            <w:pStyle w:val="Verzeichnis2"/>
            <w:rPr>
              <w:rFonts w:eastAsiaTheme="minorEastAsia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30" w:history="1">
            <w:r w:rsidRPr="00D33D3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Muss- und Wunschziele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7B61" w14:textId="7B1D008E" w:rsidR="00416EE4" w:rsidRDefault="00416EE4">
          <w:pPr>
            <w:pStyle w:val="Verzeichnis2"/>
            <w:rPr>
              <w:rFonts w:eastAsiaTheme="minorEastAsia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31" w:history="1">
            <w:r w:rsidRPr="00D33D35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Lösungsbewertung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136E" w14:textId="6A3471AE" w:rsidR="00416EE4" w:rsidRDefault="00416EE4">
          <w:pPr>
            <w:pStyle w:val="Verzeichnis1"/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32" w:history="1">
            <w:r w:rsidRPr="00D33D3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Datenmodelle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189C" w14:textId="6AAE5710" w:rsidR="00416EE4" w:rsidRDefault="00416EE4">
          <w:pPr>
            <w:pStyle w:val="Verzeichnis1"/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33" w:history="1">
            <w:r w:rsidRPr="00D33D3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F49D" w14:textId="4E0460CF" w:rsidR="00416EE4" w:rsidRDefault="00416EE4">
          <w:pPr>
            <w:pStyle w:val="Verzeichnis2"/>
            <w:rPr>
              <w:rFonts w:eastAsiaTheme="minorEastAsia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34" w:history="1">
            <w:r w:rsidRPr="00D33D3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D9A5" w14:textId="5BCAFBAA" w:rsidR="00416EE4" w:rsidRDefault="00416EE4">
          <w:pPr>
            <w:pStyle w:val="Verzeichnis1"/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35" w:history="1">
            <w:r w:rsidRPr="00D33D3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41AC" w14:textId="70BE34A7" w:rsidR="00416EE4" w:rsidRDefault="00416EE4">
          <w:pPr>
            <w:pStyle w:val="Verzeichnis1"/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36" w:history="1">
            <w:r w:rsidRPr="00D33D3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Abbildverzeichnis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15D6" w14:textId="5BD4CEFC" w:rsidR="00416EE4" w:rsidRDefault="00416EE4">
          <w:pPr>
            <w:pStyle w:val="Verzeichnis1"/>
            <w:rPr>
              <w:rFonts w:asciiTheme="minorHAnsi" w:eastAsiaTheme="minorEastAsia" w:hAnsiTheme="minorHAnsi"/>
              <w:b w:val="0"/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36861037" w:history="1">
            <w:r w:rsidRPr="00D33D3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:szCs w:val="22"/>
                <w:lang w:eastAsia="de-CH"/>
                <w14:ligatures w14:val="standardContextual"/>
              </w:rPr>
              <w:tab/>
            </w:r>
            <w:r w:rsidRPr="00D33D35">
              <w:rPr>
                <w:rStyle w:val="Hyperlink"/>
                <w:noProof/>
              </w:rPr>
              <w:t>Selbstständigkeitserklärung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6184" w14:textId="06108EFC" w:rsidR="00864F44" w:rsidRPr="00E60C02" w:rsidRDefault="00864F44">
          <w:r w:rsidRPr="00E60C02">
            <w:rPr>
              <w:b/>
              <w:bCs/>
            </w:rPr>
            <w:fldChar w:fldCharType="end"/>
          </w:r>
        </w:p>
      </w:sdtContent>
    </w:sdt>
    <w:p w14:paraId="1EE4BA28" w14:textId="77777777" w:rsidR="0045094D" w:rsidRPr="00E60C02" w:rsidRDefault="0045094D">
      <w:r w:rsidRPr="00E60C02">
        <w:br w:type="page"/>
      </w:r>
    </w:p>
    <w:p w14:paraId="4CC161A4" w14:textId="48BCE942" w:rsidR="00B6538D" w:rsidRPr="00E60C02" w:rsidRDefault="00C7004E" w:rsidP="00B6538D">
      <w:pPr>
        <w:pStyle w:val="berschrift1"/>
      </w:pPr>
      <w:bookmarkStart w:id="2" w:name="_Toc136861026"/>
      <w:r w:rsidRPr="00E60C02">
        <w:lastRenderedPageBreak/>
        <w:t>Projektmanagement</w:t>
      </w:r>
      <w:bookmarkEnd w:id="2"/>
    </w:p>
    <w:p w14:paraId="781636F3" w14:textId="0D224BDC" w:rsidR="004835DC" w:rsidRPr="00E60C02" w:rsidRDefault="00606A8A" w:rsidP="00606A8A">
      <w:pPr>
        <w:pStyle w:val="berschrift1"/>
      </w:pPr>
      <w:bookmarkStart w:id="3" w:name="_Toc136861027"/>
      <w:r w:rsidRPr="00E60C02">
        <w:t>Design</w:t>
      </w:r>
      <w:bookmarkEnd w:id="3"/>
    </w:p>
    <w:p w14:paraId="30FCE70B" w14:textId="0CA05825" w:rsidR="00517D6C" w:rsidRPr="00E60C02" w:rsidRDefault="00AE4D77" w:rsidP="00517D6C">
      <w:pPr>
        <w:pStyle w:val="berschrift2"/>
      </w:pPr>
      <w:bookmarkStart w:id="4" w:name="_Toc136861028"/>
      <w:r w:rsidRPr="00E60C02">
        <w:t>Situationsanalyse</w:t>
      </w:r>
      <w:bookmarkEnd w:id="4"/>
    </w:p>
    <w:p w14:paraId="34DC55E8" w14:textId="30FD697C" w:rsidR="00AE4D77" w:rsidRPr="00E60C02" w:rsidRDefault="00AE4D77" w:rsidP="00D6587C">
      <w:pPr>
        <w:pStyle w:val="berschrift2"/>
      </w:pPr>
      <w:bookmarkStart w:id="5" w:name="_Toc136861029"/>
      <w:r w:rsidRPr="00E60C02">
        <w:t>Lösungsvorschläge</w:t>
      </w:r>
      <w:bookmarkEnd w:id="5"/>
    </w:p>
    <w:p w14:paraId="317A2EA9" w14:textId="36D27449" w:rsidR="00515F62" w:rsidRPr="00E60C02" w:rsidRDefault="00A750A7" w:rsidP="00D6587C">
      <w:pPr>
        <w:pStyle w:val="berschrift2"/>
      </w:pPr>
      <w:bookmarkStart w:id="6" w:name="_Toc136861030"/>
      <w:r w:rsidRPr="00E60C02">
        <w:t>M</w:t>
      </w:r>
      <w:r w:rsidR="00515F62" w:rsidRPr="00E60C02">
        <w:t>uss- und Wunschziele</w:t>
      </w:r>
      <w:bookmarkEnd w:id="6"/>
    </w:p>
    <w:p w14:paraId="27EB41F0" w14:textId="5E2A6609" w:rsidR="00515F62" w:rsidRPr="00E60C02" w:rsidRDefault="00FF0127" w:rsidP="00606A8A">
      <w:pPr>
        <w:pStyle w:val="berschrift2"/>
      </w:pPr>
      <w:bookmarkStart w:id="7" w:name="_Toc136861031"/>
      <w:r w:rsidRPr="00E60C02">
        <w:t>Lösungsbewertung</w:t>
      </w:r>
      <w:bookmarkEnd w:id="7"/>
    </w:p>
    <w:p w14:paraId="001B0731" w14:textId="26F94199" w:rsidR="00606A8A" w:rsidRPr="00E60C02" w:rsidRDefault="00606A8A" w:rsidP="00606A8A">
      <w:pPr>
        <w:pStyle w:val="berschrift1"/>
      </w:pPr>
      <w:bookmarkStart w:id="8" w:name="_Toc136861032"/>
      <w:r w:rsidRPr="00E60C02">
        <w:t>Datenmodelle</w:t>
      </w:r>
      <w:bookmarkEnd w:id="8"/>
    </w:p>
    <w:p w14:paraId="527EEEB2" w14:textId="7CA0933B" w:rsidR="00536315" w:rsidRPr="00E60C02" w:rsidRDefault="00536315" w:rsidP="00536315">
      <w:pPr>
        <w:pStyle w:val="berschrift1"/>
      </w:pPr>
      <w:bookmarkStart w:id="9" w:name="_Toc136861033"/>
      <w:r w:rsidRPr="00E60C02">
        <w:t>Realisierung</w:t>
      </w:r>
      <w:bookmarkEnd w:id="9"/>
    </w:p>
    <w:p w14:paraId="77B9455B" w14:textId="70F654E2" w:rsidR="00EE0957" w:rsidRPr="00E60C02" w:rsidRDefault="00EE0957" w:rsidP="00EE0957">
      <w:pPr>
        <w:pStyle w:val="berschrift2"/>
      </w:pPr>
      <w:bookmarkStart w:id="10" w:name="_Toc136861034"/>
      <w:r w:rsidRPr="00E60C02">
        <w:t>Testbericht</w:t>
      </w:r>
      <w:bookmarkEnd w:id="10"/>
    </w:p>
    <w:p w14:paraId="78B377AD" w14:textId="75920817" w:rsidR="0067507F" w:rsidRPr="00E60C02" w:rsidRDefault="004947F4" w:rsidP="00F113B1">
      <w:pPr>
        <w:pStyle w:val="berschrift1"/>
      </w:pPr>
      <w:bookmarkStart w:id="11" w:name="_Toc136861035"/>
      <w:r>
        <w:t>Reflexion</w:t>
      </w:r>
      <w:bookmarkEnd w:id="11"/>
    </w:p>
    <w:p w14:paraId="6EF95654" w14:textId="0944B03F" w:rsidR="00184C55" w:rsidRPr="00E60C02" w:rsidRDefault="00184C55" w:rsidP="00184C55">
      <w:pPr>
        <w:pStyle w:val="berschrift1"/>
      </w:pPr>
      <w:bookmarkStart w:id="12" w:name="_Toc136861036"/>
      <w:r w:rsidRPr="00E60C02">
        <w:t>Abbildverzeichnis</w:t>
      </w:r>
      <w:bookmarkEnd w:id="12"/>
    </w:p>
    <w:p w14:paraId="66D6EA14" w14:textId="77777777" w:rsidR="00416EE4" w:rsidRDefault="00297513" w:rsidP="009423D0">
      <w:pPr>
        <w:pStyle w:val="berschrift1"/>
      </w:pPr>
      <w:bookmarkStart w:id="13" w:name="_Toc136861037"/>
      <w:r w:rsidRPr="00E60C02">
        <w:t>Selbstständi</w:t>
      </w:r>
      <w:r w:rsidR="001D29ED" w:rsidRPr="00E60C02">
        <w:t>g</w:t>
      </w:r>
      <w:r w:rsidRPr="00E60C02">
        <w:t>keit</w:t>
      </w:r>
      <w:r w:rsidR="001D29ED" w:rsidRPr="00E60C02">
        <w:t>s</w:t>
      </w:r>
      <w:r w:rsidRPr="00E60C02">
        <w:t>erklärung</w:t>
      </w:r>
      <w:bookmarkEnd w:id="13"/>
    </w:p>
    <w:sectPr w:rsidR="00416EE4" w:rsidSect="00AF15A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134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4331" w14:textId="77777777" w:rsidR="00A12CBE" w:rsidRDefault="00A12CBE" w:rsidP="00E324AA">
      <w:pPr>
        <w:spacing w:line="240" w:lineRule="auto"/>
      </w:pPr>
      <w:r>
        <w:separator/>
      </w:r>
    </w:p>
  </w:endnote>
  <w:endnote w:type="continuationSeparator" w:id="0">
    <w:p w14:paraId="446084B7" w14:textId="77777777" w:rsidR="00A12CBE" w:rsidRDefault="00A12CBE" w:rsidP="00E324AA">
      <w:pPr>
        <w:spacing w:line="240" w:lineRule="auto"/>
      </w:pPr>
      <w:r>
        <w:continuationSeparator/>
      </w:r>
    </w:p>
  </w:endnote>
  <w:endnote w:type="continuationNotice" w:id="1">
    <w:p w14:paraId="5FC4B42F" w14:textId="77777777" w:rsidR="00A12CBE" w:rsidRDefault="00A12C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844B" w14:textId="13D1AD03" w:rsidR="00B840C5" w:rsidRPr="004B7B58" w:rsidRDefault="00320724">
    <w:pPr>
      <w:pStyle w:val="Fuzeile"/>
      <w:rPr>
        <w:noProof/>
      </w:rPr>
    </w:pPr>
    <w:r>
      <w:rPr>
        <w:noProof/>
      </w:rPr>
      <w:t>Praxis</w:t>
    </w:r>
    <w:r w:rsidR="00B120D4">
      <w:rPr>
        <w:noProof/>
      </w:rPr>
      <w:t>projekt HRS</w:t>
    </w:r>
  </w:p>
  <w:p w14:paraId="4978E6F8" w14:textId="3FA5520C" w:rsidR="00B840C5" w:rsidRPr="004B7B58" w:rsidRDefault="00864B44" w:rsidP="004B7B58">
    <w:pPr>
      <w:pStyle w:val="IPSO-LayoutDate-Box"/>
      <w:framePr w:wrap="around"/>
    </w:pPr>
    <w:r>
      <w:fldChar w:fldCharType="begin"/>
    </w:r>
    <w:r>
      <w:instrText xml:space="preserve"> DATE  \@ "dd.MM.yyyy"  \* MERGEFORMAT </w:instrText>
    </w:r>
    <w:r>
      <w:fldChar w:fldCharType="separate"/>
    </w:r>
    <w:r w:rsidR="00416EE4">
      <w:t>05.06.2023</w:t>
    </w:r>
    <w:r>
      <w:fldChar w:fldCharType="end"/>
    </w:r>
  </w:p>
  <w:p w14:paraId="3E419B00" w14:textId="77777777" w:rsidR="00B840C5" w:rsidRPr="004B7B58" w:rsidRDefault="00B840C5" w:rsidP="00986222">
    <w:pPr>
      <w:pStyle w:val="IPSO-LayoutPaging-Box"/>
      <w:framePr w:wrap="around"/>
    </w:pPr>
    <w:r w:rsidRPr="004B7B58">
      <w:fldChar w:fldCharType="begin"/>
    </w:r>
    <w:r w:rsidRPr="004B7B58">
      <w:instrText xml:space="preserve"> PAGE   \* MERGEFORMAT </w:instrText>
    </w:r>
    <w:r w:rsidRPr="004B7B58">
      <w:fldChar w:fldCharType="separate"/>
    </w:r>
    <w:r w:rsidRPr="004B7B58">
      <w:t>1</w:t>
    </w:r>
    <w:r w:rsidRPr="004B7B58">
      <w:fldChar w:fldCharType="end"/>
    </w:r>
    <w:r w:rsidRPr="004B7B58">
      <w:t>/</w:t>
    </w:r>
    <w:fldSimple w:instr="NUMPAGES   \* MERGEFORMAT">
      <w:r w:rsidRPr="004B7B58"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06BB" w14:textId="77777777" w:rsidR="00B840C5" w:rsidRPr="00590D30" w:rsidRDefault="00B840C5" w:rsidP="00FA66F5">
    <w:pPr>
      <w:pStyle w:val="Fuzeile"/>
      <w:rPr>
        <w:color w:val="009CC3" w:themeColor="accent2"/>
      </w:rPr>
    </w:pPr>
  </w:p>
  <w:p w14:paraId="7F5EEBAD" w14:textId="77777777" w:rsidR="00B840C5" w:rsidRDefault="00B840C5" w:rsidP="00FA66F5">
    <w:pPr>
      <w:pStyle w:val="IPSO-LayoutBildungsmarkenPage1"/>
    </w:pPr>
    <w:r w:rsidRPr="00291E6A">
      <w:t xml:space="preserve">ipso! </w:t>
    </w:r>
    <w:r w:rsidRPr="00FA66F5">
      <w:t>Bildungsmarken</w:t>
    </w:r>
  </w:p>
  <w:p w14:paraId="77845171" w14:textId="77777777" w:rsidR="00B840C5" w:rsidRPr="00590D30" w:rsidRDefault="00FA66F5" w:rsidP="00FA66F5">
    <w:pPr>
      <w:pStyle w:val="Fuzeile"/>
      <w:rPr>
        <w:color w:val="009CC3" w:themeColor="accent2"/>
      </w:rPr>
    </w:pPr>
    <w:r>
      <w:rPr>
        <w:noProof/>
      </w:rPr>
      <w:drawing>
        <wp:inline distT="0" distB="0" distL="0" distR="0" wp14:anchorId="392E6672" wp14:editId="441CFB61">
          <wp:extent cx="6105614" cy="180474"/>
          <wp:effectExtent l="0" t="0" r="0" b="0"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Grafik 25"/>
                  <pic:cNvPicPr/>
                </pic:nvPicPr>
                <pic:blipFill rotWithShape="1">
                  <a:blip r:embed="rId1">
                    <a:lum bright="10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8996"/>
                  <a:stretch/>
                </pic:blipFill>
                <pic:spPr bwMode="auto">
                  <a:xfrm>
                    <a:off x="0" y="0"/>
                    <a:ext cx="6120130" cy="1809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3043" w14:textId="77777777" w:rsidR="00A12CBE" w:rsidRDefault="00A12CBE" w:rsidP="00E324AA">
      <w:pPr>
        <w:spacing w:line="240" w:lineRule="auto"/>
      </w:pPr>
      <w:r>
        <w:separator/>
      </w:r>
    </w:p>
  </w:footnote>
  <w:footnote w:type="continuationSeparator" w:id="0">
    <w:p w14:paraId="4A64CA6B" w14:textId="77777777" w:rsidR="00A12CBE" w:rsidRDefault="00A12CBE" w:rsidP="00E324AA">
      <w:pPr>
        <w:spacing w:line="240" w:lineRule="auto"/>
      </w:pPr>
      <w:r>
        <w:continuationSeparator/>
      </w:r>
    </w:p>
  </w:footnote>
  <w:footnote w:type="continuationNotice" w:id="1">
    <w:p w14:paraId="483CF75B" w14:textId="77777777" w:rsidR="00A12CBE" w:rsidRDefault="00A12CB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513DC" w14:textId="77777777" w:rsidR="00B840C5" w:rsidRPr="008A5892" w:rsidRDefault="00B840C5" w:rsidP="00FC269C">
    <w:pPr>
      <w:pStyle w:val="IPSO-LayoutLogo-Box"/>
      <w:framePr w:wrap="notBeside"/>
    </w:pPr>
    <w:r>
      <w:drawing>
        <wp:inline distT="0" distB="0" distL="0" distR="0" wp14:anchorId="2DA3B837" wp14:editId="7CDEECF8">
          <wp:extent cx="1800225" cy="391160"/>
          <wp:effectExtent l="0" t="0" r="9525" b="8890"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Grafik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225" cy="391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17E38C" w14:textId="7771E4BE" w:rsidR="00B840C5" w:rsidRPr="005C1677" w:rsidRDefault="00B840C5" w:rsidP="00CE09A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A14C" w14:textId="77777777" w:rsidR="00B840C5" w:rsidRDefault="00B840C5" w:rsidP="00FC269C">
    <w:pPr>
      <w:pStyle w:val="IPSO-LayoutLogo-Box"/>
      <w:framePr w:wrap="notBeside"/>
    </w:pPr>
    <w:r>
      <w:drawing>
        <wp:inline distT="0" distB="0" distL="0" distR="0" wp14:anchorId="0F35E1E1" wp14:editId="21272AEA">
          <wp:extent cx="1798563" cy="391160"/>
          <wp:effectExtent l="0" t="0" r="0" b="889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Grafik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563" cy="391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86B5F4" w14:textId="58191A12" w:rsidR="00B840C5" w:rsidRPr="00590D30" w:rsidRDefault="00000000" w:rsidP="00A15B67">
    <w:pPr>
      <w:rPr>
        <w:color w:val="009CC3" w:themeColor="accent2"/>
      </w:rPr>
    </w:pPr>
    <w:r>
      <w:rPr>
        <w:noProof/>
      </w:rPr>
      <w:pict w14:anchorId="39DC7EEB">
        <v:group id="Gruppieren 15" o:spid="_x0000_s1026" style="position:absolute;margin-left:78.95pt;margin-top:123.35pt;width:89.85pt;height:447.85pt;z-index:-251658239;mso-position-horizontal-relative:page" coordsize="6480,3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">
          <o:lock v:ext="edit" aspectratio="t"/>
          <v:rect id="Rechteck 42" o:spid="_x0000_s1027" style="position:absolute;left:719;width:5041;height:2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" fillcolor="#cdda44 [3204]" stroked="f" strokeweight="0"/>
          <v:oval id="Ellipse 45" o:spid="_x0000_s1028" style="position:absolute;top:25764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" fillcolor="#cdda44 [3204]" stroked="f" strokeweight="0"/>
          <w10:wrap anchorx="page"/>
        </v:group>
      </w:pict>
    </w:r>
    <w:r>
      <w:rPr>
        <w:noProof/>
      </w:rPr>
      <w:pict w14:anchorId="3FE97A02">
        <v:rect id="Rechteck 26" o:spid="_x0000_s1025" style="position:absolute;margin-left:0;margin-top:0;width:595.3pt;height:841.9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" fillcolor="#009cc3 [3205]" stroked="f" strokeweight=".5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1A13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B672D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A426C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B24FC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AAB67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06A93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14CF3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3AB16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E48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960C2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41464"/>
    <w:multiLevelType w:val="hybridMultilevel"/>
    <w:tmpl w:val="E0640B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D42F7"/>
    <w:multiLevelType w:val="multilevel"/>
    <w:tmpl w:val="ACA2542E"/>
    <w:styleLink w:val="List-Heading-PL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0F735BB5"/>
    <w:multiLevelType w:val="multilevel"/>
    <w:tmpl w:val="71485B20"/>
    <w:styleLink w:val="List-Lettering"/>
    <w:lvl w:ilvl="0">
      <w:start w:val="1"/>
      <w:numFmt w:val="lowerLetter"/>
      <w:pStyle w:val="Lettering1IPSO"/>
      <w:lvlText w:val="%1)"/>
      <w:lvlJc w:val="left"/>
      <w:pPr>
        <w:ind w:left="357" w:hanging="357"/>
      </w:pPr>
      <w:rPr>
        <w:rFonts w:hint="default"/>
        <w:color w:val="auto"/>
        <w:u w:color="FFFFFF" w:themeColor="background2"/>
        <w:vertAlign w:val="baseline"/>
      </w:rPr>
    </w:lvl>
    <w:lvl w:ilvl="1">
      <w:start w:val="1"/>
      <w:numFmt w:val="lowerLetter"/>
      <w:pStyle w:val="Lettering2IPSO"/>
      <w:lvlText w:val="%2)"/>
      <w:lvlJc w:val="left"/>
      <w:pPr>
        <w:ind w:left="720" w:hanging="363"/>
      </w:pPr>
      <w:rPr>
        <w:rFonts w:hint="default"/>
      </w:rPr>
    </w:lvl>
    <w:lvl w:ilvl="2">
      <w:start w:val="1"/>
      <w:numFmt w:val="lowerLetter"/>
      <w:pStyle w:val="Lettering3IPSO"/>
      <w:lvlText w:val="%3)"/>
      <w:lvlJc w:val="left"/>
      <w:pPr>
        <w:ind w:left="1071" w:hanging="35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9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797" w:hanging="357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2160" w:hanging="363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880" w:hanging="363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3238" w:hanging="358"/>
      </w:pPr>
      <w:rPr>
        <w:rFonts w:hint="default"/>
      </w:rPr>
    </w:lvl>
  </w:abstractNum>
  <w:abstractNum w:abstractNumId="13" w15:restartNumberingAfterBreak="0">
    <w:nsid w:val="12462DF0"/>
    <w:multiLevelType w:val="multilevel"/>
    <w:tmpl w:val="757CAFB4"/>
    <w:numStyleLink w:val="List-Bullet"/>
  </w:abstractNum>
  <w:abstractNum w:abstractNumId="14" w15:restartNumberingAfterBreak="0">
    <w:nsid w:val="14280244"/>
    <w:multiLevelType w:val="hybridMultilevel"/>
    <w:tmpl w:val="BB5AEB18"/>
    <w:lvl w:ilvl="0" w:tplc="0B38ACF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D50E9"/>
    <w:multiLevelType w:val="multilevel"/>
    <w:tmpl w:val="F1D2884C"/>
    <w:styleLink w:val="List-Table"/>
    <w:lvl w:ilvl="0">
      <w:start w:val="1"/>
      <w:numFmt w:val="bullet"/>
      <w:pStyle w:val="Table-Aufzhlung1IPSO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Table-Aufzhlung2IPSO"/>
      <w:lvlText w:val=""/>
      <w:lvlJc w:val="left"/>
      <w:pPr>
        <w:ind w:left="454" w:hanging="227"/>
      </w:pPr>
      <w:rPr>
        <w:rFonts w:ascii="Symbol" w:hAnsi="Symbol" w:hint="default"/>
      </w:rPr>
    </w:lvl>
    <w:lvl w:ilvl="2">
      <w:start w:val="1"/>
      <w:numFmt w:val="decimal"/>
      <w:pStyle w:val="Table-Numbering1IPSO"/>
      <w:lvlText w:val="%3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pStyle w:val="Table-Numbering2IPSO"/>
      <w:lvlText w:val="%4.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pStyle w:val="Table-Lettering1IPSO"/>
      <w:lvlText w:val="%5)"/>
      <w:lvlJc w:val="left"/>
      <w:pPr>
        <w:ind w:left="227" w:hanging="227"/>
      </w:pPr>
      <w:rPr>
        <w:rFonts w:hint="default"/>
      </w:rPr>
    </w:lvl>
    <w:lvl w:ilvl="5">
      <w:start w:val="1"/>
      <w:numFmt w:val="lowerLetter"/>
      <w:pStyle w:val="Table-Lettering2IPSO"/>
      <w:lvlText w:val="%6)"/>
      <w:lvlJc w:val="left"/>
      <w:pPr>
        <w:ind w:left="454" w:hanging="227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D161C55"/>
    <w:multiLevelType w:val="multilevel"/>
    <w:tmpl w:val="757CAFB4"/>
    <w:styleLink w:val="List-Bullet"/>
    <w:lvl w:ilvl="0">
      <w:start w:val="1"/>
      <w:numFmt w:val="bullet"/>
      <w:pStyle w:val="Aufzhlung1IPSO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pStyle w:val="Aufzhlung2IPSO"/>
      <w:lvlText w:val=""/>
      <w:lvlJc w:val="left"/>
      <w:pPr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pStyle w:val="Aufzhlung3IPSO"/>
      <w:lvlText w:val=""/>
      <w:lvlJc w:val="left"/>
      <w:pPr>
        <w:ind w:left="1071" w:hanging="351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9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–"/>
      <w:lvlJc w:val="left"/>
      <w:pPr>
        <w:ind w:left="1797" w:hanging="35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–"/>
      <w:lvlJc w:val="left"/>
      <w:pPr>
        <w:ind w:left="2160" w:hanging="363"/>
      </w:pPr>
      <w:rPr>
        <w:rFonts w:asciiTheme="minorHAnsi" w:hAnsiTheme="minorHAnsi" w:hint="default"/>
      </w:rPr>
    </w:lvl>
    <w:lvl w:ilvl="6">
      <w:start w:val="1"/>
      <w:numFmt w:val="bullet"/>
      <w:lvlText w:val="–"/>
      <w:lvlJc w:val="left"/>
      <w:pPr>
        <w:ind w:left="2517" w:hanging="357"/>
      </w:pPr>
      <w:rPr>
        <w:rFonts w:asciiTheme="minorHAnsi" w:hAnsiTheme="minorHAnsi" w:hint="default"/>
      </w:rPr>
    </w:lvl>
    <w:lvl w:ilvl="7">
      <w:start w:val="1"/>
      <w:numFmt w:val="bullet"/>
      <w:lvlText w:val="–"/>
      <w:lvlJc w:val="left"/>
      <w:pPr>
        <w:ind w:left="2880" w:hanging="363"/>
      </w:pPr>
      <w:rPr>
        <w:rFonts w:asciiTheme="minorHAnsi" w:hAnsiTheme="minorHAnsi" w:hint="default"/>
      </w:rPr>
    </w:lvl>
    <w:lvl w:ilvl="8">
      <w:start w:val="1"/>
      <w:numFmt w:val="bullet"/>
      <w:lvlText w:val="–"/>
      <w:lvlJc w:val="left"/>
      <w:pPr>
        <w:ind w:left="3238" w:hanging="358"/>
      </w:pPr>
      <w:rPr>
        <w:rFonts w:asciiTheme="minorHAnsi" w:hAnsiTheme="minorHAnsi" w:hint="default"/>
      </w:rPr>
    </w:lvl>
  </w:abstractNum>
  <w:abstractNum w:abstractNumId="17" w15:restartNumberingAfterBreak="0">
    <w:nsid w:val="23F524F9"/>
    <w:multiLevelType w:val="multilevel"/>
    <w:tmpl w:val="2E2A7E16"/>
    <w:styleLink w:val="List-Numbering"/>
    <w:lvl w:ilvl="0">
      <w:start w:val="1"/>
      <w:numFmt w:val="decimal"/>
      <w:pStyle w:val="Numbering1IPSO"/>
      <w:lvlText w:val="%1."/>
      <w:lvlJc w:val="left"/>
      <w:pPr>
        <w:ind w:left="357" w:hanging="357"/>
      </w:pPr>
      <w:rPr>
        <w:rFonts w:hint="default"/>
        <w:color w:val="auto"/>
        <w:u w:color="FFFFFF" w:themeColor="background2"/>
        <w:vertAlign w:val="baseline"/>
      </w:rPr>
    </w:lvl>
    <w:lvl w:ilvl="1">
      <w:start w:val="1"/>
      <w:numFmt w:val="decimal"/>
      <w:pStyle w:val="Numbering2IPSO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pStyle w:val="Numbering3IPSO"/>
      <w:lvlText w:val="%3."/>
      <w:lvlJc w:val="left"/>
      <w:pPr>
        <w:ind w:left="1071" w:hanging="3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797" w:hanging="357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38" w:hanging="358"/>
      </w:pPr>
      <w:rPr>
        <w:rFonts w:hint="default"/>
      </w:rPr>
    </w:lvl>
  </w:abstractNum>
  <w:abstractNum w:abstractNumId="18" w15:restartNumberingAfterBreak="0">
    <w:nsid w:val="2A2A4E1D"/>
    <w:multiLevelType w:val="multilevel"/>
    <w:tmpl w:val="F1D2884C"/>
    <w:numStyleLink w:val="List-Table"/>
  </w:abstractNum>
  <w:abstractNum w:abstractNumId="19" w15:restartNumberingAfterBreak="0">
    <w:nsid w:val="34611F31"/>
    <w:multiLevelType w:val="multilevel"/>
    <w:tmpl w:val="F1D2884C"/>
    <w:numStyleLink w:val="List-Table"/>
  </w:abstractNum>
  <w:abstractNum w:abstractNumId="20" w15:restartNumberingAfterBreak="0">
    <w:nsid w:val="42882CC3"/>
    <w:multiLevelType w:val="multilevel"/>
    <w:tmpl w:val="E20C999C"/>
    <w:styleLink w:val="List-Heading"/>
    <w:lvl w:ilvl="0">
      <w:start w:val="1"/>
      <w:numFmt w:val="decimal"/>
      <w:pStyle w:val="berschrift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72" w:hanging="107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72" w:hanging="107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797" w:hanging="179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97" w:hanging="1797"/>
      </w:pPr>
      <w:rPr>
        <w:rFonts w:hint="default"/>
      </w:rPr>
    </w:lvl>
  </w:abstractNum>
  <w:abstractNum w:abstractNumId="21" w15:restartNumberingAfterBreak="0">
    <w:nsid w:val="447205F9"/>
    <w:multiLevelType w:val="hybridMultilevel"/>
    <w:tmpl w:val="9B3AA01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119FE"/>
    <w:multiLevelType w:val="hybridMultilevel"/>
    <w:tmpl w:val="5CB02824"/>
    <w:lvl w:ilvl="0" w:tplc="E5DE2AC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05F1F"/>
    <w:multiLevelType w:val="hybridMultilevel"/>
    <w:tmpl w:val="C4EE87D0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67EA7"/>
    <w:multiLevelType w:val="multilevel"/>
    <w:tmpl w:val="E20C999C"/>
    <w:numStyleLink w:val="List-Heading"/>
  </w:abstractNum>
  <w:abstractNum w:abstractNumId="25" w15:restartNumberingAfterBreak="0">
    <w:nsid w:val="501170D4"/>
    <w:multiLevelType w:val="hybridMultilevel"/>
    <w:tmpl w:val="C302C3F0"/>
    <w:lvl w:ilvl="0" w:tplc="130023E0">
      <w:start w:val="1"/>
      <w:numFmt w:val="lowerLetter"/>
      <w:pStyle w:val="Alphabetisch3PLA"/>
      <w:lvlText w:val="%1)"/>
      <w:lvlJc w:val="left"/>
      <w:pPr>
        <w:ind w:left="107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52A96"/>
    <w:multiLevelType w:val="hybridMultilevel"/>
    <w:tmpl w:val="3C32AAE2"/>
    <w:lvl w:ilvl="0" w:tplc="A384AB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DDA44" w:themeColor="accent1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03784"/>
    <w:multiLevelType w:val="multilevel"/>
    <w:tmpl w:val="757CAFB4"/>
    <w:numStyleLink w:val="List-Bullet"/>
  </w:abstractNum>
  <w:abstractNum w:abstractNumId="28" w15:restartNumberingAfterBreak="0">
    <w:nsid w:val="5FBD300F"/>
    <w:multiLevelType w:val="multilevel"/>
    <w:tmpl w:val="757CAFB4"/>
    <w:numStyleLink w:val="List-Bullet"/>
  </w:abstractNum>
  <w:abstractNum w:abstractNumId="29" w15:restartNumberingAfterBreak="0">
    <w:nsid w:val="670D1A00"/>
    <w:multiLevelType w:val="multilevel"/>
    <w:tmpl w:val="757CAFB4"/>
    <w:numStyleLink w:val="List-Bullet"/>
  </w:abstractNum>
  <w:abstractNum w:abstractNumId="30" w15:restartNumberingAfterBreak="0">
    <w:nsid w:val="6B47549C"/>
    <w:multiLevelType w:val="hybridMultilevel"/>
    <w:tmpl w:val="F8A6B8CA"/>
    <w:lvl w:ilvl="0" w:tplc="7BEA621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44721">
    <w:abstractNumId w:val="9"/>
  </w:num>
  <w:num w:numId="2" w16cid:durableId="1258706815">
    <w:abstractNumId w:val="7"/>
  </w:num>
  <w:num w:numId="3" w16cid:durableId="2144424091">
    <w:abstractNumId w:val="6"/>
  </w:num>
  <w:num w:numId="4" w16cid:durableId="1133132376">
    <w:abstractNumId w:val="5"/>
  </w:num>
  <w:num w:numId="5" w16cid:durableId="333991701">
    <w:abstractNumId w:val="4"/>
  </w:num>
  <w:num w:numId="6" w16cid:durableId="681055697">
    <w:abstractNumId w:val="16"/>
  </w:num>
  <w:num w:numId="7" w16cid:durableId="1723289123">
    <w:abstractNumId w:val="12"/>
  </w:num>
  <w:num w:numId="8" w16cid:durableId="595133594">
    <w:abstractNumId w:val="8"/>
  </w:num>
  <w:num w:numId="9" w16cid:durableId="1035887144">
    <w:abstractNumId w:val="3"/>
  </w:num>
  <w:num w:numId="10" w16cid:durableId="705369477">
    <w:abstractNumId w:val="2"/>
  </w:num>
  <w:num w:numId="11" w16cid:durableId="1808891269">
    <w:abstractNumId w:val="1"/>
  </w:num>
  <w:num w:numId="12" w16cid:durableId="866255087">
    <w:abstractNumId w:val="0"/>
  </w:num>
  <w:num w:numId="13" w16cid:durableId="576089026">
    <w:abstractNumId w:val="20"/>
  </w:num>
  <w:num w:numId="14" w16cid:durableId="808396902">
    <w:abstractNumId w:val="12"/>
  </w:num>
  <w:num w:numId="15" w16cid:durableId="350687290">
    <w:abstractNumId w:val="17"/>
  </w:num>
  <w:num w:numId="16" w16cid:durableId="1430346511">
    <w:abstractNumId w:val="17"/>
  </w:num>
  <w:num w:numId="17" w16cid:durableId="1830437877">
    <w:abstractNumId w:val="24"/>
  </w:num>
  <w:num w:numId="18" w16cid:durableId="520627374">
    <w:abstractNumId w:val="15"/>
  </w:num>
  <w:num w:numId="19" w16cid:durableId="1602101943">
    <w:abstractNumId w:val="18"/>
  </w:num>
  <w:num w:numId="20" w16cid:durableId="1683966603">
    <w:abstractNumId w:val="26"/>
  </w:num>
  <w:num w:numId="21" w16cid:durableId="1030883977">
    <w:abstractNumId w:val="29"/>
  </w:num>
  <w:num w:numId="22" w16cid:durableId="20537296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8662890">
    <w:abstractNumId w:val="27"/>
  </w:num>
  <w:num w:numId="24" w16cid:durableId="1299451575">
    <w:abstractNumId w:val="28"/>
  </w:num>
  <w:num w:numId="25" w16cid:durableId="1156342148">
    <w:abstractNumId w:val="13"/>
    <w:lvlOverride w:ilvl="0">
      <w:lvl w:ilvl="0">
        <w:start w:val="1"/>
        <w:numFmt w:val="bullet"/>
        <w:pStyle w:val="Aufzhlung1IPSO"/>
        <w:lvlText w:val=""/>
        <w:lvlJc w:val="left"/>
        <w:pPr>
          <w:ind w:left="357" w:hanging="357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pStyle w:val="Aufzhlung2IPSO"/>
        <w:lvlText w:val=""/>
        <w:lvlJc w:val="left"/>
        <w:pPr>
          <w:ind w:left="720" w:hanging="363"/>
        </w:pPr>
        <w:rPr>
          <w:rFonts w:ascii="Symbol" w:hAnsi="Symbol" w:hint="default"/>
          <w:color w:val="auto"/>
        </w:rPr>
      </w:lvl>
    </w:lvlOverride>
  </w:num>
  <w:num w:numId="26" w16cid:durableId="983198283">
    <w:abstractNumId w:val="22"/>
  </w:num>
  <w:num w:numId="27" w16cid:durableId="286083242">
    <w:abstractNumId w:val="19"/>
  </w:num>
  <w:num w:numId="28" w16cid:durableId="709653145">
    <w:abstractNumId w:val="25"/>
  </w:num>
  <w:num w:numId="29" w16cid:durableId="1816530640">
    <w:abstractNumId w:val="11"/>
  </w:num>
  <w:num w:numId="30" w16cid:durableId="271985544">
    <w:abstractNumId w:val="10"/>
  </w:num>
  <w:num w:numId="31" w16cid:durableId="980887020">
    <w:abstractNumId w:val="14"/>
  </w:num>
  <w:num w:numId="32" w16cid:durableId="890578700">
    <w:abstractNumId w:val="30"/>
  </w:num>
  <w:num w:numId="33" w16cid:durableId="98184139">
    <w:abstractNumId w:val="21"/>
  </w:num>
  <w:num w:numId="34" w16cid:durableId="169608297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4D1B"/>
    <w:rsid w:val="00000238"/>
    <w:rsid w:val="000009BD"/>
    <w:rsid w:val="0000312A"/>
    <w:rsid w:val="00003514"/>
    <w:rsid w:val="00011AC7"/>
    <w:rsid w:val="0001294D"/>
    <w:rsid w:val="000141C2"/>
    <w:rsid w:val="00016C07"/>
    <w:rsid w:val="00016DB6"/>
    <w:rsid w:val="000240B5"/>
    <w:rsid w:val="00024516"/>
    <w:rsid w:val="00025910"/>
    <w:rsid w:val="00031C0A"/>
    <w:rsid w:val="00033095"/>
    <w:rsid w:val="00034311"/>
    <w:rsid w:val="0004035D"/>
    <w:rsid w:val="000407D4"/>
    <w:rsid w:val="0004244D"/>
    <w:rsid w:val="00046B63"/>
    <w:rsid w:val="00053461"/>
    <w:rsid w:val="000548D3"/>
    <w:rsid w:val="00056BFE"/>
    <w:rsid w:val="000572CC"/>
    <w:rsid w:val="00057B86"/>
    <w:rsid w:val="00062D9D"/>
    <w:rsid w:val="00063A10"/>
    <w:rsid w:val="0006457B"/>
    <w:rsid w:val="00064F78"/>
    <w:rsid w:val="00065830"/>
    <w:rsid w:val="000670F5"/>
    <w:rsid w:val="00067945"/>
    <w:rsid w:val="00074931"/>
    <w:rsid w:val="00074F7B"/>
    <w:rsid w:val="0008332B"/>
    <w:rsid w:val="0008700C"/>
    <w:rsid w:val="00091733"/>
    <w:rsid w:val="00092179"/>
    <w:rsid w:val="00092F81"/>
    <w:rsid w:val="00095E5F"/>
    <w:rsid w:val="000A2A80"/>
    <w:rsid w:val="000A2AF3"/>
    <w:rsid w:val="000A50D6"/>
    <w:rsid w:val="000A6970"/>
    <w:rsid w:val="000A7BF5"/>
    <w:rsid w:val="000B0A82"/>
    <w:rsid w:val="000B172D"/>
    <w:rsid w:val="000B4B0F"/>
    <w:rsid w:val="000B4FB0"/>
    <w:rsid w:val="000C108F"/>
    <w:rsid w:val="000C652B"/>
    <w:rsid w:val="000C73A0"/>
    <w:rsid w:val="000C7556"/>
    <w:rsid w:val="000C7756"/>
    <w:rsid w:val="000D05A9"/>
    <w:rsid w:val="000D4294"/>
    <w:rsid w:val="000E0461"/>
    <w:rsid w:val="000E1F26"/>
    <w:rsid w:val="000E67AD"/>
    <w:rsid w:val="000E7F68"/>
    <w:rsid w:val="000F0324"/>
    <w:rsid w:val="000F03C5"/>
    <w:rsid w:val="000F1BCF"/>
    <w:rsid w:val="000F2520"/>
    <w:rsid w:val="000F25FC"/>
    <w:rsid w:val="000F31D2"/>
    <w:rsid w:val="000F3434"/>
    <w:rsid w:val="000F7314"/>
    <w:rsid w:val="00100CA0"/>
    <w:rsid w:val="0010209E"/>
    <w:rsid w:val="00102126"/>
    <w:rsid w:val="00102990"/>
    <w:rsid w:val="00102BE0"/>
    <w:rsid w:val="00104D22"/>
    <w:rsid w:val="00105F82"/>
    <w:rsid w:val="0010735C"/>
    <w:rsid w:val="00107A62"/>
    <w:rsid w:val="00112B1F"/>
    <w:rsid w:val="00113179"/>
    <w:rsid w:val="001148B5"/>
    <w:rsid w:val="00120A28"/>
    <w:rsid w:val="00124773"/>
    <w:rsid w:val="00130CA1"/>
    <w:rsid w:val="00132D26"/>
    <w:rsid w:val="001343E2"/>
    <w:rsid w:val="001348A4"/>
    <w:rsid w:val="00134A52"/>
    <w:rsid w:val="00134B80"/>
    <w:rsid w:val="001459AE"/>
    <w:rsid w:val="0015181C"/>
    <w:rsid w:val="00151E6E"/>
    <w:rsid w:val="001523C2"/>
    <w:rsid w:val="00152442"/>
    <w:rsid w:val="00154CD9"/>
    <w:rsid w:val="00155374"/>
    <w:rsid w:val="00155C64"/>
    <w:rsid w:val="00156135"/>
    <w:rsid w:val="0015728A"/>
    <w:rsid w:val="001606EC"/>
    <w:rsid w:val="00161ACC"/>
    <w:rsid w:val="00162E48"/>
    <w:rsid w:val="001639B3"/>
    <w:rsid w:val="00164C7B"/>
    <w:rsid w:val="0016567B"/>
    <w:rsid w:val="00171FA9"/>
    <w:rsid w:val="00173A99"/>
    <w:rsid w:val="00174C2F"/>
    <w:rsid w:val="00180D74"/>
    <w:rsid w:val="001822B9"/>
    <w:rsid w:val="00184C55"/>
    <w:rsid w:val="00193CE1"/>
    <w:rsid w:val="001957F5"/>
    <w:rsid w:val="00197C88"/>
    <w:rsid w:val="001A7FD0"/>
    <w:rsid w:val="001B0527"/>
    <w:rsid w:val="001B319A"/>
    <w:rsid w:val="001B6EFC"/>
    <w:rsid w:val="001C2A41"/>
    <w:rsid w:val="001C687D"/>
    <w:rsid w:val="001C7E38"/>
    <w:rsid w:val="001D0607"/>
    <w:rsid w:val="001D29ED"/>
    <w:rsid w:val="001D5D02"/>
    <w:rsid w:val="001D5E1C"/>
    <w:rsid w:val="001E29B2"/>
    <w:rsid w:val="001E4EA2"/>
    <w:rsid w:val="001E5869"/>
    <w:rsid w:val="001F11BD"/>
    <w:rsid w:val="001F2D37"/>
    <w:rsid w:val="001F3461"/>
    <w:rsid w:val="001F702A"/>
    <w:rsid w:val="001F783D"/>
    <w:rsid w:val="0020515E"/>
    <w:rsid w:val="002061B8"/>
    <w:rsid w:val="00206F21"/>
    <w:rsid w:val="00207BF1"/>
    <w:rsid w:val="00210162"/>
    <w:rsid w:val="0021353D"/>
    <w:rsid w:val="00215278"/>
    <w:rsid w:val="002156BD"/>
    <w:rsid w:val="0021759A"/>
    <w:rsid w:val="00220123"/>
    <w:rsid w:val="00221614"/>
    <w:rsid w:val="002219CE"/>
    <w:rsid w:val="00221CF6"/>
    <w:rsid w:val="002229B1"/>
    <w:rsid w:val="0022311C"/>
    <w:rsid w:val="0022429C"/>
    <w:rsid w:val="002248F1"/>
    <w:rsid w:val="00227CAF"/>
    <w:rsid w:val="0023054B"/>
    <w:rsid w:val="00230F55"/>
    <w:rsid w:val="00234D42"/>
    <w:rsid w:val="00235B70"/>
    <w:rsid w:val="0024147E"/>
    <w:rsid w:val="0024692B"/>
    <w:rsid w:val="00254578"/>
    <w:rsid w:val="00255BB7"/>
    <w:rsid w:val="00261881"/>
    <w:rsid w:val="002654DF"/>
    <w:rsid w:val="00265F19"/>
    <w:rsid w:val="00270720"/>
    <w:rsid w:val="00274A64"/>
    <w:rsid w:val="00280DDE"/>
    <w:rsid w:val="00281B25"/>
    <w:rsid w:val="00291154"/>
    <w:rsid w:val="00291E6A"/>
    <w:rsid w:val="00297513"/>
    <w:rsid w:val="00297AE3"/>
    <w:rsid w:val="002A47A4"/>
    <w:rsid w:val="002A7890"/>
    <w:rsid w:val="002B2963"/>
    <w:rsid w:val="002B4377"/>
    <w:rsid w:val="002B5461"/>
    <w:rsid w:val="002B5905"/>
    <w:rsid w:val="002B5C43"/>
    <w:rsid w:val="002B75AF"/>
    <w:rsid w:val="002C274B"/>
    <w:rsid w:val="002C4BF1"/>
    <w:rsid w:val="002C7A68"/>
    <w:rsid w:val="002D046B"/>
    <w:rsid w:val="002D0E53"/>
    <w:rsid w:val="002D1E34"/>
    <w:rsid w:val="002D34A7"/>
    <w:rsid w:val="002D5E05"/>
    <w:rsid w:val="002E0BFD"/>
    <w:rsid w:val="002E194E"/>
    <w:rsid w:val="002E31E4"/>
    <w:rsid w:val="002E3E77"/>
    <w:rsid w:val="002E5268"/>
    <w:rsid w:val="002E6433"/>
    <w:rsid w:val="002F0553"/>
    <w:rsid w:val="002F1E13"/>
    <w:rsid w:val="00301A7D"/>
    <w:rsid w:val="00302DE6"/>
    <w:rsid w:val="00302E8F"/>
    <w:rsid w:val="00303C2B"/>
    <w:rsid w:val="00305C46"/>
    <w:rsid w:val="00310ACC"/>
    <w:rsid w:val="00311D9B"/>
    <w:rsid w:val="003166A7"/>
    <w:rsid w:val="003176B6"/>
    <w:rsid w:val="00320724"/>
    <w:rsid w:val="0032075C"/>
    <w:rsid w:val="003213B7"/>
    <w:rsid w:val="00322B9A"/>
    <w:rsid w:val="00325890"/>
    <w:rsid w:val="00326ACE"/>
    <w:rsid w:val="00330114"/>
    <w:rsid w:val="00331A03"/>
    <w:rsid w:val="003355DA"/>
    <w:rsid w:val="0033702F"/>
    <w:rsid w:val="00337AFA"/>
    <w:rsid w:val="003426A7"/>
    <w:rsid w:val="003446D5"/>
    <w:rsid w:val="00345ADA"/>
    <w:rsid w:val="00351C66"/>
    <w:rsid w:val="00352940"/>
    <w:rsid w:val="00353830"/>
    <w:rsid w:val="003570AB"/>
    <w:rsid w:val="003602ED"/>
    <w:rsid w:val="003610A0"/>
    <w:rsid w:val="00361886"/>
    <w:rsid w:val="00367DC6"/>
    <w:rsid w:val="003729BA"/>
    <w:rsid w:val="0037354F"/>
    <w:rsid w:val="003763D1"/>
    <w:rsid w:val="003773F4"/>
    <w:rsid w:val="00377548"/>
    <w:rsid w:val="00377B56"/>
    <w:rsid w:val="003821F8"/>
    <w:rsid w:val="003823D1"/>
    <w:rsid w:val="00382CF9"/>
    <w:rsid w:val="00385108"/>
    <w:rsid w:val="0038563D"/>
    <w:rsid w:val="0039132C"/>
    <w:rsid w:val="00394BC0"/>
    <w:rsid w:val="00396E54"/>
    <w:rsid w:val="003A2691"/>
    <w:rsid w:val="003A3F2C"/>
    <w:rsid w:val="003A70C7"/>
    <w:rsid w:val="003B0D2E"/>
    <w:rsid w:val="003B133C"/>
    <w:rsid w:val="003B14C1"/>
    <w:rsid w:val="003B16D9"/>
    <w:rsid w:val="003B2105"/>
    <w:rsid w:val="003B4D69"/>
    <w:rsid w:val="003B540F"/>
    <w:rsid w:val="003B70C2"/>
    <w:rsid w:val="003C2BCD"/>
    <w:rsid w:val="003C6413"/>
    <w:rsid w:val="003C7DD9"/>
    <w:rsid w:val="003D3199"/>
    <w:rsid w:val="003D4F80"/>
    <w:rsid w:val="003D52EF"/>
    <w:rsid w:val="003D6BAB"/>
    <w:rsid w:val="003E0692"/>
    <w:rsid w:val="003E2CE0"/>
    <w:rsid w:val="003E2EB7"/>
    <w:rsid w:val="003E4D7D"/>
    <w:rsid w:val="003E6EC6"/>
    <w:rsid w:val="003E7D5A"/>
    <w:rsid w:val="003F197B"/>
    <w:rsid w:val="003F4D5D"/>
    <w:rsid w:val="003F4E2A"/>
    <w:rsid w:val="003F5110"/>
    <w:rsid w:val="003F571F"/>
    <w:rsid w:val="0040114C"/>
    <w:rsid w:val="004036BC"/>
    <w:rsid w:val="00404727"/>
    <w:rsid w:val="00405148"/>
    <w:rsid w:val="004053AB"/>
    <w:rsid w:val="00406679"/>
    <w:rsid w:val="00406EB4"/>
    <w:rsid w:val="00412120"/>
    <w:rsid w:val="004122A8"/>
    <w:rsid w:val="00413080"/>
    <w:rsid w:val="00413922"/>
    <w:rsid w:val="004163A8"/>
    <w:rsid w:val="00416ADD"/>
    <w:rsid w:val="00416EE4"/>
    <w:rsid w:val="00417C29"/>
    <w:rsid w:val="00420EE0"/>
    <w:rsid w:val="00423D17"/>
    <w:rsid w:val="00424E15"/>
    <w:rsid w:val="00426ADE"/>
    <w:rsid w:val="00428540"/>
    <w:rsid w:val="004313EB"/>
    <w:rsid w:val="00433525"/>
    <w:rsid w:val="00433B30"/>
    <w:rsid w:val="0045043B"/>
    <w:rsid w:val="0045094D"/>
    <w:rsid w:val="00451A86"/>
    <w:rsid w:val="00454FB2"/>
    <w:rsid w:val="004605F3"/>
    <w:rsid w:val="00460967"/>
    <w:rsid w:val="00460F71"/>
    <w:rsid w:val="00461846"/>
    <w:rsid w:val="004648DD"/>
    <w:rsid w:val="00464B02"/>
    <w:rsid w:val="004650A1"/>
    <w:rsid w:val="00471191"/>
    <w:rsid w:val="00476DF8"/>
    <w:rsid w:val="00477747"/>
    <w:rsid w:val="00477AF6"/>
    <w:rsid w:val="00481AFD"/>
    <w:rsid w:val="00481DEF"/>
    <w:rsid w:val="0048293D"/>
    <w:rsid w:val="004835DC"/>
    <w:rsid w:val="0048506D"/>
    <w:rsid w:val="004850D9"/>
    <w:rsid w:val="00486677"/>
    <w:rsid w:val="004871D8"/>
    <w:rsid w:val="0049399D"/>
    <w:rsid w:val="004942E8"/>
    <w:rsid w:val="004947F4"/>
    <w:rsid w:val="0049526D"/>
    <w:rsid w:val="004972C3"/>
    <w:rsid w:val="004A1D73"/>
    <w:rsid w:val="004A1DFD"/>
    <w:rsid w:val="004A257A"/>
    <w:rsid w:val="004A4CE9"/>
    <w:rsid w:val="004A6FB2"/>
    <w:rsid w:val="004A7CB0"/>
    <w:rsid w:val="004B30D0"/>
    <w:rsid w:val="004B48F5"/>
    <w:rsid w:val="004B6137"/>
    <w:rsid w:val="004B7B58"/>
    <w:rsid w:val="004C09BE"/>
    <w:rsid w:val="004C25E5"/>
    <w:rsid w:val="004C6310"/>
    <w:rsid w:val="004C776A"/>
    <w:rsid w:val="004C7926"/>
    <w:rsid w:val="004C7FB4"/>
    <w:rsid w:val="004D05EC"/>
    <w:rsid w:val="004D1292"/>
    <w:rsid w:val="004D1C57"/>
    <w:rsid w:val="004D2D90"/>
    <w:rsid w:val="004D4939"/>
    <w:rsid w:val="004D5C91"/>
    <w:rsid w:val="004D69DF"/>
    <w:rsid w:val="004D7AB3"/>
    <w:rsid w:val="004E07D9"/>
    <w:rsid w:val="004E123A"/>
    <w:rsid w:val="004E299C"/>
    <w:rsid w:val="004E3B9F"/>
    <w:rsid w:val="004E532E"/>
    <w:rsid w:val="004E613F"/>
    <w:rsid w:val="004E744B"/>
    <w:rsid w:val="004F2334"/>
    <w:rsid w:val="004F3F15"/>
    <w:rsid w:val="004F521D"/>
    <w:rsid w:val="00501068"/>
    <w:rsid w:val="00504A4B"/>
    <w:rsid w:val="00504D12"/>
    <w:rsid w:val="00505F49"/>
    <w:rsid w:val="0050663C"/>
    <w:rsid w:val="00510C17"/>
    <w:rsid w:val="00511E41"/>
    <w:rsid w:val="005154BF"/>
    <w:rsid w:val="00515F62"/>
    <w:rsid w:val="00517D6C"/>
    <w:rsid w:val="005231EB"/>
    <w:rsid w:val="00527766"/>
    <w:rsid w:val="005279BE"/>
    <w:rsid w:val="005304B7"/>
    <w:rsid w:val="00536315"/>
    <w:rsid w:val="00536952"/>
    <w:rsid w:val="005421E8"/>
    <w:rsid w:val="00546E97"/>
    <w:rsid w:val="005474CD"/>
    <w:rsid w:val="00551045"/>
    <w:rsid w:val="005519D8"/>
    <w:rsid w:val="00552A2D"/>
    <w:rsid w:val="00553244"/>
    <w:rsid w:val="005543EE"/>
    <w:rsid w:val="00556B9E"/>
    <w:rsid w:val="00556BA9"/>
    <w:rsid w:val="00557384"/>
    <w:rsid w:val="005604FB"/>
    <w:rsid w:val="00560899"/>
    <w:rsid w:val="00560C9C"/>
    <w:rsid w:val="00561282"/>
    <w:rsid w:val="0056328D"/>
    <w:rsid w:val="005658E9"/>
    <w:rsid w:val="00567529"/>
    <w:rsid w:val="00570C3C"/>
    <w:rsid w:val="005729A1"/>
    <w:rsid w:val="00572CDD"/>
    <w:rsid w:val="0057464D"/>
    <w:rsid w:val="00574F20"/>
    <w:rsid w:val="00576ED7"/>
    <w:rsid w:val="00577CB8"/>
    <w:rsid w:val="00580B46"/>
    <w:rsid w:val="00581722"/>
    <w:rsid w:val="0058415B"/>
    <w:rsid w:val="00585596"/>
    <w:rsid w:val="00585F9A"/>
    <w:rsid w:val="00590D30"/>
    <w:rsid w:val="00592358"/>
    <w:rsid w:val="005947B3"/>
    <w:rsid w:val="00594DE0"/>
    <w:rsid w:val="00596824"/>
    <w:rsid w:val="005A30AD"/>
    <w:rsid w:val="005A4B59"/>
    <w:rsid w:val="005A79E5"/>
    <w:rsid w:val="005B1031"/>
    <w:rsid w:val="005B11D0"/>
    <w:rsid w:val="005B4616"/>
    <w:rsid w:val="005C08B3"/>
    <w:rsid w:val="005C1677"/>
    <w:rsid w:val="005C36EC"/>
    <w:rsid w:val="005C3D2D"/>
    <w:rsid w:val="005C4D6A"/>
    <w:rsid w:val="005D02DC"/>
    <w:rsid w:val="005D3520"/>
    <w:rsid w:val="005D3FD0"/>
    <w:rsid w:val="005D4A9C"/>
    <w:rsid w:val="005D579A"/>
    <w:rsid w:val="005D72E5"/>
    <w:rsid w:val="005E0888"/>
    <w:rsid w:val="005E12D6"/>
    <w:rsid w:val="005E18F7"/>
    <w:rsid w:val="005E2528"/>
    <w:rsid w:val="005E4289"/>
    <w:rsid w:val="005E48DD"/>
    <w:rsid w:val="005E608C"/>
    <w:rsid w:val="005E616C"/>
    <w:rsid w:val="005F0879"/>
    <w:rsid w:val="005F5BF3"/>
    <w:rsid w:val="005F676A"/>
    <w:rsid w:val="006007BD"/>
    <w:rsid w:val="006017F9"/>
    <w:rsid w:val="006045D1"/>
    <w:rsid w:val="00606853"/>
    <w:rsid w:val="00606A8A"/>
    <w:rsid w:val="006076CC"/>
    <w:rsid w:val="0061158F"/>
    <w:rsid w:val="00616BE8"/>
    <w:rsid w:val="00621678"/>
    <w:rsid w:val="0062484C"/>
    <w:rsid w:val="00625E82"/>
    <w:rsid w:val="006266E8"/>
    <w:rsid w:val="00627323"/>
    <w:rsid w:val="00627D41"/>
    <w:rsid w:val="006337F7"/>
    <w:rsid w:val="00634F99"/>
    <w:rsid w:val="00635A34"/>
    <w:rsid w:val="00636714"/>
    <w:rsid w:val="00637E74"/>
    <w:rsid w:val="006407E1"/>
    <w:rsid w:val="00642083"/>
    <w:rsid w:val="00642CFC"/>
    <w:rsid w:val="00654AA0"/>
    <w:rsid w:val="00654E3F"/>
    <w:rsid w:val="00655315"/>
    <w:rsid w:val="00657E2F"/>
    <w:rsid w:val="006611BB"/>
    <w:rsid w:val="00663278"/>
    <w:rsid w:val="00665116"/>
    <w:rsid w:val="00665AA4"/>
    <w:rsid w:val="00666104"/>
    <w:rsid w:val="006678A5"/>
    <w:rsid w:val="0067255E"/>
    <w:rsid w:val="006731CD"/>
    <w:rsid w:val="0067366E"/>
    <w:rsid w:val="00674157"/>
    <w:rsid w:val="0067507F"/>
    <w:rsid w:val="006757E5"/>
    <w:rsid w:val="00677276"/>
    <w:rsid w:val="0068036A"/>
    <w:rsid w:val="00683423"/>
    <w:rsid w:val="00685831"/>
    <w:rsid w:val="00690D99"/>
    <w:rsid w:val="006913BD"/>
    <w:rsid w:val="00692DBB"/>
    <w:rsid w:val="00694D69"/>
    <w:rsid w:val="006A07EC"/>
    <w:rsid w:val="006A0A28"/>
    <w:rsid w:val="006A0C0D"/>
    <w:rsid w:val="006A17DA"/>
    <w:rsid w:val="006A3E94"/>
    <w:rsid w:val="006A4171"/>
    <w:rsid w:val="006B103A"/>
    <w:rsid w:val="006B25E8"/>
    <w:rsid w:val="006B47B1"/>
    <w:rsid w:val="006B752E"/>
    <w:rsid w:val="006C11FC"/>
    <w:rsid w:val="006C27BF"/>
    <w:rsid w:val="006C32C2"/>
    <w:rsid w:val="006C3B58"/>
    <w:rsid w:val="006C4CAB"/>
    <w:rsid w:val="006C4F94"/>
    <w:rsid w:val="006D0F62"/>
    <w:rsid w:val="006D0FB6"/>
    <w:rsid w:val="006D2D0B"/>
    <w:rsid w:val="006D4324"/>
    <w:rsid w:val="006D57B8"/>
    <w:rsid w:val="006D5C7A"/>
    <w:rsid w:val="006D750A"/>
    <w:rsid w:val="006E04A5"/>
    <w:rsid w:val="006E0A3E"/>
    <w:rsid w:val="006E0FCF"/>
    <w:rsid w:val="006E0FF9"/>
    <w:rsid w:val="006E281A"/>
    <w:rsid w:val="006E4B4E"/>
    <w:rsid w:val="006E7BDE"/>
    <w:rsid w:val="006F0B7E"/>
    <w:rsid w:val="006F5836"/>
    <w:rsid w:val="006F77BA"/>
    <w:rsid w:val="006F7E3D"/>
    <w:rsid w:val="00701250"/>
    <w:rsid w:val="00705C37"/>
    <w:rsid w:val="00710471"/>
    <w:rsid w:val="00710C65"/>
    <w:rsid w:val="007136D1"/>
    <w:rsid w:val="007205CC"/>
    <w:rsid w:val="00721D07"/>
    <w:rsid w:val="0072258D"/>
    <w:rsid w:val="00723BF7"/>
    <w:rsid w:val="0072622E"/>
    <w:rsid w:val="00726B0B"/>
    <w:rsid w:val="00732324"/>
    <w:rsid w:val="007337B3"/>
    <w:rsid w:val="00734C13"/>
    <w:rsid w:val="00736382"/>
    <w:rsid w:val="0074087B"/>
    <w:rsid w:val="00740B23"/>
    <w:rsid w:val="007419A8"/>
    <w:rsid w:val="00744208"/>
    <w:rsid w:val="00745203"/>
    <w:rsid w:val="007568E1"/>
    <w:rsid w:val="0076707F"/>
    <w:rsid w:val="007712EF"/>
    <w:rsid w:val="00772019"/>
    <w:rsid w:val="00772CF3"/>
    <w:rsid w:val="00772D1F"/>
    <w:rsid w:val="00773A8E"/>
    <w:rsid w:val="007746BE"/>
    <w:rsid w:val="00776815"/>
    <w:rsid w:val="007774BA"/>
    <w:rsid w:val="00777A1E"/>
    <w:rsid w:val="00783B05"/>
    <w:rsid w:val="00785252"/>
    <w:rsid w:val="00785D72"/>
    <w:rsid w:val="00786431"/>
    <w:rsid w:val="00786DF0"/>
    <w:rsid w:val="007938B4"/>
    <w:rsid w:val="00797922"/>
    <w:rsid w:val="007A2D5A"/>
    <w:rsid w:val="007A4AB6"/>
    <w:rsid w:val="007A55DB"/>
    <w:rsid w:val="007A61DC"/>
    <w:rsid w:val="007A721C"/>
    <w:rsid w:val="007B0F72"/>
    <w:rsid w:val="007B2239"/>
    <w:rsid w:val="007B2D88"/>
    <w:rsid w:val="007B3D33"/>
    <w:rsid w:val="007B560E"/>
    <w:rsid w:val="007C05E8"/>
    <w:rsid w:val="007C0BFF"/>
    <w:rsid w:val="007C1534"/>
    <w:rsid w:val="007D42F4"/>
    <w:rsid w:val="007D4615"/>
    <w:rsid w:val="007E085C"/>
    <w:rsid w:val="007E1AB9"/>
    <w:rsid w:val="007E2D4A"/>
    <w:rsid w:val="007E4DCC"/>
    <w:rsid w:val="007E627C"/>
    <w:rsid w:val="007E928A"/>
    <w:rsid w:val="007F03C8"/>
    <w:rsid w:val="007F24AB"/>
    <w:rsid w:val="007F5BE2"/>
    <w:rsid w:val="007F6576"/>
    <w:rsid w:val="007F7EE3"/>
    <w:rsid w:val="00806733"/>
    <w:rsid w:val="00814892"/>
    <w:rsid w:val="00820337"/>
    <w:rsid w:val="008216C7"/>
    <w:rsid w:val="00822B94"/>
    <w:rsid w:val="00825394"/>
    <w:rsid w:val="0082771D"/>
    <w:rsid w:val="008301F5"/>
    <w:rsid w:val="00831820"/>
    <w:rsid w:val="008343AB"/>
    <w:rsid w:val="0083664C"/>
    <w:rsid w:val="00836CFE"/>
    <w:rsid w:val="00840ED1"/>
    <w:rsid w:val="008410E7"/>
    <w:rsid w:val="00841A9A"/>
    <w:rsid w:val="00846EBB"/>
    <w:rsid w:val="00847941"/>
    <w:rsid w:val="00853386"/>
    <w:rsid w:val="008544F3"/>
    <w:rsid w:val="00854F1B"/>
    <w:rsid w:val="0085684C"/>
    <w:rsid w:val="0086065D"/>
    <w:rsid w:val="008607CA"/>
    <w:rsid w:val="00860C48"/>
    <w:rsid w:val="00862073"/>
    <w:rsid w:val="008626D2"/>
    <w:rsid w:val="00862DDC"/>
    <w:rsid w:val="00864357"/>
    <w:rsid w:val="00864B44"/>
    <w:rsid w:val="00864F44"/>
    <w:rsid w:val="0086740F"/>
    <w:rsid w:val="008709DF"/>
    <w:rsid w:val="008710D3"/>
    <w:rsid w:val="00871674"/>
    <w:rsid w:val="008725F7"/>
    <w:rsid w:val="00876003"/>
    <w:rsid w:val="008762EF"/>
    <w:rsid w:val="008810E2"/>
    <w:rsid w:val="00885008"/>
    <w:rsid w:val="00886E20"/>
    <w:rsid w:val="0089194C"/>
    <w:rsid w:val="008928B8"/>
    <w:rsid w:val="00896818"/>
    <w:rsid w:val="008A0A2F"/>
    <w:rsid w:val="008A0C85"/>
    <w:rsid w:val="008A3E65"/>
    <w:rsid w:val="008A5892"/>
    <w:rsid w:val="008B094A"/>
    <w:rsid w:val="008B571A"/>
    <w:rsid w:val="008C17AC"/>
    <w:rsid w:val="008C2712"/>
    <w:rsid w:val="008C3185"/>
    <w:rsid w:val="008C4624"/>
    <w:rsid w:val="008D0834"/>
    <w:rsid w:val="008D2160"/>
    <w:rsid w:val="008D3FE2"/>
    <w:rsid w:val="008D5772"/>
    <w:rsid w:val="008E13D5"/>
    <w:rsid w:val="008E27CB"/>
    <w:rsid w:val="008E27EC"/>
    <w:rsid w:val="008E33C9"/>
    <w:rsid w:val="008E5DB4"/>
    <w:rsid w:val="008F0E8F"/>
    <w:rsid w:val="008F11B7"/>
    <w:rsid w:val="008F4A56"/>
    <w:rsid w:val="008F6ACB"/>
    <w:rsid w:val="00904D43"/>
    <w:rsid w:val="00904EFB"/>
    <w:rsid w:val="00906753"/>
    <w:rsid w:val="009109BD"/>
    <w:rsid w:val="00914D47"/>
    <w:rsid w:val="00917172"/>
    <w:rsid w:val="00917644"/>
    <w:rsid w:val="00922E0E"/>
    <w:rsid w:val="00924432"/>
    <w:rsid w:val="009301A0"/>
    <w:rsid w:val="00930DF5"/>
    <w:rsid w:val="009323CA"/>
    <w:rsid w:val="0093313F"/>
    <w:rsid w:val="009337B7"/>
    <w:rsid w:val="009340FB"/>
    <w:rsid w:val="00935812"/>
    <w:rsid w:val="00940261"/>
    <w:rsid w:val="009423D0"/>
    <w:rsid w:val="0094245B"/>
    <w:rsid w:val="009435A6"/>
    <w:rsid w:val="00943C5E"/>
    <w:rsid w:val="00944751"/>
    <w:rsid w:val="00947870"/>
    <w:rsid w:val="00950916"/>
    <w:rsid w:val="00950930"/>
    <w:rsid w:val="00953D1F"/>
    <w:rsid w:val="009570AB"/>
    <w:rsid w:val="00961249"/>
    <w:rsid w:val="009640B4"/>
    <w:rsid w:val="00965662"/>
    <w:rsid w:val="009664C5"/>
    <w:rsid w:val="00966626"/>
    <w:rsid w:val="00966810"/>
    <w:rsid w:val="0096694B"/>
    <w:rsid w:val="0096774A"/>
    <w:rsid w:val="009709ED"/>
    <w:rsid w:val="00971F76"/>
    <w:rsid w:val="0097393F"/>
    <w:rsid w:val="00974C27"/>
    <w:rsid w:val="00976453"/>
    <w:rsid w:val="0098355B"/>
    <w:rsid w:val="009838DD"/>
    <w:rsid w:val="009849A6"/>
    <w:rsid w:val="00986222"/>
    <w:rsid w:val="009869BF"/>
    <w:rsid w:val="009869C4"/>
    <w:rsid w:val="00987B0D"/>
    <w:rsid w:val="00991C55"/>
    <w:rsid w:val="009920E7"/>
    <w:rsid w:val="0099228A"/>
    <w:rsid w:val="009955C7"/>
    <w:rsid w:val="009966E1"/>
    <w:rsid w:val="009A0C25"/>
    <w:rsid w:val="009A21F6"/>
    <w:rsid w:val="009A2CBF"/>
    <w:rsid w:val="009A2D64"/>
    <w:rsid w:val="009A39E7"/>
    <w:rsid w:val="009A3DF0"/>
    <w:rsid w:val="009A7E87"/>
    <w:rsid w:val="009B786F"/>
    <w:rsid w:val="009C16C9"/>
    <w:rsid w:val="009C1DCC"/>
    <w:rsid w:val="009C264D"/>
    <w:rsid w:val="009D0CC2"/>
    <w:rsid w:val="009D28A5"/>
    <w:rsid w:val="009D425C"/>
    <w:rsid w:val="009D51C2"/>
    <w:rsid w:val="009E3DE7"/>
    <w:rsid w:val="009E667B"/>
    <w:rsid w:val="009E79D8"/>
    <w:rsid w:val="009F0ADA"/>
    <w:rsid w:val="009F6C67"/>
    <w:rsid w:val="009F767F"/>
    <w:rsid w:val="00A00073"/>
    <w:rsid w:val="00A071BA"/>
    <w:rsid w:val="00A12905"/>
    <w:rsid w:val="00A129F6"/>
    <w:rsid w:val="00A12CBE"/>
    <w:rsid w:val="00A139EB"/>
    <w:rsid w:val="00A13EB0"/>
    <w:rsid w:val="00A15B67"/>
    <w:rsid w:val="00A21C36"/>
    <w:rsid w:val="00A23A81"/>
    <w:rsid w:val="00A27D17"/>
    <w:rsid w:val="00A30198"/>
    <w:rsid w:val="00A30507"/>
    <w:rsid w:val="00A32D8F"/>
    <w:rsid w:val="00A3424D"/>
    <w:rsid w:val="00A3511A"/>
    <w:rsid w:val="00A3524C"/>
    <w:rsid w:val="00A413FF"/>
    <w:rsid w:val="00A44291"/>
    <w:rsid w:val="00A5005E"/>
    <w:rsid w:val="00A50C3A"/>
    <w:rsid w:val="00A5112F"/>
    <w:rsid w:val="00A53BBA"/>
    <w:rsid w:val="00A5551D"/>
    <w:rsid w:val="00A558AF"/>
    <w:rsid w:val="00A61B16"/>
    <w:rsid w:val="00A64125"/>
    <w:rsid w:val="00A6478B"/>
    <w:rsid w:val="00A6600F"/>
    <w:rsid w:val="00A6632A"/>
    <w:rsid w:val="00A71807"/>
    <w:rsid w:val="00A750A7"/>
    <w:rsid w:val="00A76964"/>
    <w:rsid w:val="00A8297A"/>
    <w:rsid w:val="00A831A9"/>
    <w:rsid w:val="00A8343D"/>
    <w:rsid w:val="00A84EB7"/>
    <w:rsid w:val="00A87329"/>
    <w:rsid w:val="00A94D1B"/>
    <w:rsid w:val="00A9572D"/>
    <w:rsid w:val="00A9584E"/>
    <w:rsid w:val="00A95D1F"/>
    <w:rsid w:val="00AA3445"/>
    <w:rsid w:val="00AA3E30"/>
    <w:rsid w:val="00AA5FB3"/>
    <w:rsid w:val="00AA71ED"/>
    <w:rsid w:val="00AB089B"/>
    <w:rsid w:val="00AB13E7"/>
    <w:rsid w:val="00AB1753"/>
    <w:rsid w:val="00AB2D8F"/>
    <w:rsid w:val="00AB3015"/>
    <w:rsid w:val="00AB488F"/>
    <w:rsid w:val="00AC33EF"/>
    <w:rsid w:val="00AC586F"/>
    <w:rsid w:val="00AC5BF5"/>
    <w:rsid w:val="00AC6374"/>
    <w:rsid w:val="00AC653E"/>
    <w:rsid w:val="00AD14D4"/>
    <w:rsid w:val="00AD1C99"/>
    <w:rsid w:val="00AD2BAE"/>
    <w:rsid w:val="00AD47F3"/>
    <w:rsid w:val="00AD5E0C"/>
    <w:rsid w:val="00AD5FF9"/>
    <w:rsid w:val="00AE1BBE"/>
    <w:rsid w:val="00AE46C4"/>
    <w:rsid w:val="00AE4D77"/>
    <w:rsid w:val="00AE7484"/>
    <w:rsid w:val="00AF08E6"/>
    <w:rsid w:val="00AF0BDF"/>
    <w:rsid w:val="00AF15AF"/>
    <w:rsid w:val="00AF24D4"/>
    <w:rsid w:val="00AF27DA"/>
    <w:rsid w:val="00AF4444"/>
    <w:rsid w:val="00AF5249"/>
    <w:rsid w:val="00AF6D4A"/>
    <w:rsid w:val="00AF78CF"/>
    <w:rsid w:val="00B0079B"/>
    <w:rsid w:val="00B05A80"/>
    <w:rsid w:val="00B06CD9"/>
    <w:rsid w:val="00B120D4"/>
    <w:rsid w:val="00B14018"/>
    <w:rsid w:val="00B14A3C"/>
    <w:rsid w:val="00B22E73"/>
    <w:rsid w:val="00B24A3F"/>
    <w:rsid w:val="00B2523F"/>
    <w:rsid w:val="00B331D5"/>
    <w:rsid w:val="00B3539E"/>
    <w:rsid w:val="00B373F8"/>
    <w:rsid w:val="00B45298"/>
    <w:rsid w:val="00B47ADF"/>
    <w:rsid w:val="00B47B0D"/>
    <w:rsid w:val="00B524A9"/>
    <w:rsid w:val="00B52E77"/>
    <w:rsid w:val="00B61DF5"/>
    <w:rsid w:val="00B6391E"/>
    <w:rsid w:val="00B648A8"/>
    <w:rsid w:val="00B6538D"/>
    <w:rsid w:val="00B66E77"/>
    <w:rsid w:val="00B7471A"/>
    <w:rsid w:val="00B764D4"/>
    <w:rsid w:val="00B77B9D"/>
    <w:rsid w:val="00B81E1E"/>
    <w:rsid w:val="00B840C5"/>
    <w:rsid w:val="00B8445A"/>
    <w:rsid w:val="00B8521C"/>
    <w:rsid w:val="00B85CFD"/>
    <w:rsid w:val="00B917F1"/>
    <w:rsid w:val="00B93DEE"/>
    <w:rsid w:val="00BA2224"/>
    <w:rsid w:val="00BA59FB"/>
    <w:rsid w:val="00BA5B2B"/>
    <w:rsid w:val="00BB002F"/>
    <w:rsid w:val="00BB1EA0"/>
    <w:rsid w:val="00BB2D30"/>
    <w:rsid w:val="00BB4141"/>
    <w:rsid w:val="00BB4D84"/>
    <w:rsid w:val="00BB5093"/>
    <w:rsid w:val="00BB6D39"/>
    <w:rsid w:val="00BB72DB"/>
    <w:rsid w:val="00BC1BE0"/>
    <w:rsid w:val="00BC6A80"/>
    <w:rsid w:val="00BD0C0B"/>
    <w:rsid w:val="00BD1768"/>
    <w:rsid w:val="00BD3102"/>
    <w:rsid w:val="00BD4FAB"/>
    <w:rsid w:val="00BD5424"/>
    <w:rsid w:val="00BD5E59"/>
    <w:rsid w:val="00BD6113"/>
    <w:rsid w:val="00BE5AB0"/>
    <w:rsid w:val="00BF3C37"/>
    <w:rsid w:val="00BF3F2C"/>
    <w:rsid w:val="00BF4BBD"/>
    <w:rsid w:val="00BF6B3C"/>
    <w:rsid w:val="00BF6E38"/>
    <w:rsid w:val="00BF7F6C"/>
    <w:rsid w:val="00C01564"/>
    <w:rsid w:val="00C016A9"/>
    <w:rsid w:val="00C01B65"/>
    <w:rsid w:val="00C02247"/>
    <w:rsid w:val="00C0240B"/>
    <w:rsid w:val="00C024F4"/>
    <w:rsid w:val="00C0498A"/>
    <w:rsid w:val="00C0565F"/>
    <w:rsid w:val="00C07591"/>
    <w:rsid w:val="00C10E7A"/>
    <w:rsid w:val="00C120E3"/>
    <w:rsid w:val="00C156FF"/>
    <w:rsid w:val="00C20217"/>
    <w:rsid w:val="00C22F07"/>
    <w:rsid w:val="00C237A2"/>
    <w:rsid w:val="00C23A3C"/>
    <w:rsid w:val="00C25241"/>
    <w:rsid w:val="00C25E9A"/>
    <w:rsid w:val="00C26284"/>
    <w:rsid w:val="00C27F0C"/>
    <w:rsid w:val="00C31790"/>
    <w:rsid w:val="00C32498"/>
    <w:rsid w:val="00C34269"/>
    <w:rsid w:val="00C344E0"/>
    <w:rsid w:val="00C34F83"/>
    <w:rsid w:val="00C41CC8"/>
    <w:rsid w:val="00C438A9"/>
    <w:rsid w:val="00C4398B"/>
    <w:rsid w:val="00C45B1E"/>
    <w:rsid w:val="00C509DF"/>
    <w:rsid w:val="00C53F86"/>
    <w:rsid w:val="00C54B7D"/>
    <w:rsid w:val="00C55094"/>
    <w:rsid w:val="00C57D92"/>
    <w:rsid w:val="00C57DAD"/>
    <w:rsid w:val="00C62608"/>
    <w:rsid w:val="00C65FF6"/>
    <w:rsid w:val="00C673CF"/>
    <w:rsid w:val="00C6789F"/>
    <w:rsid w:val="00C7004E"/>
    <w:rsid w:val="00C72082"/>
    <w:rsid w:val="00C72294"/>
    <w:rsid w:val="00C72CB1"/>
    <w:rsid w:val="00C73007"/>
    <w:rsid w:val="00C7452A"/>
    <w:rsid w:val="00C7643D"/>
    <w:rsid w:val="00C85424"/>
    <w:rsid w:val="00C86371"/>
    <w:rsid w:val="00C94E75"/>
    <w:rsid w:val="00C97709"/>
    <w:rsid w:val="00CA0CF9"/>
    <w:rsid w:val="00CA31F8"/>
    <w:rsid w:val="00CA4CC7"/>
    <w:rsid w:val="00CA7B11"/>
    <w:rsid w:val="00CB14A4"/>
    <w:rsid w:val="00CB2550"/>
    <w:rsid w:val="00CB3DE6"/>
    <w:rsid w:val="00CB415B"/>
    <w:rsid w:val="00CB55F3"/>
    <w:rsid w:val="00CC4503"/>
    <w:rsid w:val="00CC59EF"/>
    <w:rsid w:val="00CD41E6"/>
    <w:rsid w:val="00CD6DF7"/>
    <w:rsid w:val="00CD763F"/>
    <w:rsid w:val="00CE09A6"/>
    <w:rsid w:val="00CE3174"/>
    <w:rsid w:val="00CE4BA6"/>
    <w:rsid w:val="00CF4657"/>
    <w:rsid w:val="00CF4B7D"/>
    <w:rsid w:val="00CF7192"/>
    <w:rsid w:val="00CF7883"/>
    <w:rsid w:val="00D006EE"/>
    <w:rsid w:val="00D00C6B"/>
    <w:rsid w:val="00D0173A"/>
    <w:rsid w:val="00D034FD"/>
    <w:rsid w:val="00D07473"/>
    <w:rsid w:val="00D07665"/>
    <w:rsid w:val="00D07AE8"/>
    <w:rsid w:val="00D10BAB"/>
    <w:rsid w:val="00D1128C"/>
    <w:rsid w:val="00D17DFB"/>
    <w:rsid w:val="00D20D8E"/>
    <w:rsid w:val="00D23C43"/>
    <w:rsid w:val="00D23F1C"/>
    <w:rsid w:val="00D257DA"/>
    <w:rsid w:val="00D27147"/>
    <w:rsid w:val="00D27B76"/>
    <w:rsid w:val="00D27E1F"/>
    <w:rsid w:val="00D31949"/>
    <w:rsid w:val="00D34D67"/>
    <w:rsid w:val="00D34FC1"/>
    <w:rsid w:val="00D3511D"/>
    <w:rsid w:val="00D368EB"/>
    <w:rsid w:val="00D37401"/>
    <w:rsid w:val="00D4128E"/>
    <w:rsid w:val="00D442D1"/>
    <w:rsid w:val="00D44A5E"/>
    <w:rsid w:val="00D460B1"/>
    <w:rsid w:val="00D47268"/>
    <w:rsid w:val="00D50EDB"/>
    <w:rsid w:val="00D518FB"/>
    <w:rsid w:val="00D523E1"/>
    <w:rsid w:val="00D55BB7"/>
    <w:rsid w:val="00D564BF"/>
    <w:rsid w:val="00D56CEA"/>
    <w:rsid w:val="00D5738F"/>
    <w:rsid w:val="00D57ACF"/>
    <w:rsid w:val="00D60183"/>
    <w:rsid w:val="00D610F0"/>
    <w:rsid w:val="00D61E78"/>
    <w:rsid w:val="00D624E3"/>
    <w:rsid w:val="00D6587C"/>
    <w:rsid w:val="00D71726"/>
    <w:rsid w:val="00D73078"/>
    <w:rsid w:val="00D7342F"/>
    <w:rsid w:val="00D74463"/>
    <w:rsid w:val="00D74744"/>
    <w:rsid w:val="00D80E47"/>
    <w:rsid w:val="00D848AA"/>
    <w:rsid w:val="00D86C1C"/>
    <w:rsid w:val="00D90324"/>
    <w:rsid w:val="00D90828"/>
    <w:rsid w:val="00D91733"/>
    <w:rsid w:val="00D92738"/>
    <w:rsid w:val="00DA1194"/>
    <w:rsid w:val="00DA34E5"/>
    <w:rsid w:val="00DA6BE5"/>
    <w:rsid w:val="00DB132A"/>
    <w:rsid w:val="00DB234E"/>
    <w:rsid w:val="00DB763E"/>
    <w:rsid w:val="00DC1C62"/>
    <w:rsid w:val="00DC3559"/>
    <w:rsid w:val="00DC3826"/>
    <w:rsid w:val="00DC6190"/>
    <w:rsid w:val="00DC73F3"/>
    <w:rsid w:val="00DC773C"/>
    <w:rsid w:val="00DD4613"/>
    <w:rsid w:val="00DD53B3"/>
    <w:rsid w:val="00DD7959"/>
    <w:rsid w:val="00DE3416"/>
    <w:rsid w:val="00DE3959"/>
    <w:rsid w:val="00DE6942"/>
    <w:rsid w:val="00DF067A"/>
    <w:rsid w:val="00DF3571"/>
    <w:rsid w:val="00DF4AA8"/>
    <w:rsid w:val="00DF4F11"/>
    <w:rsid w:val="00DF5E4C"/>
    <w:rsid w:val="00E00691"/>
    <w:rsid w:val="00E00BFC"/>
    <w:rsid w:val="00E01692"/>
    <w:rsid w:val="00E03B94"/>
    <w:rsid w:val="00E056E6"/>
    <w:rsid w:val="00E067B5"/>
    <w:rsid w:val="00E10852"/>
    <w:rsid w:val="00E1125A"/>
    <w:rsid w:val="00E1221A"/>
    <w:rsid w:val="00E127AB"/>
    <w:rsid w:val="00E2096F"/>
    <w:rsid w:val="00E2219B"/>
    <w:rsid w:val="00E26CBE"/>
    <w:rsid w:val="00E30E98"/>
    <w:rsid w:val="00E324AA"/>
    <w:rsid w:val="00E32E41"/>
    <w:rsid w:val="00E34BE4"/>
    <w:rsid w:val="00E3593E"/>
    <w:rsid w:val="00E373D1"/>
    <w:rsid w:val="00E40DE5"/>
    <w:rsid w:val="00E419AA"/>
    <w:rsid w:val="00E42381"/>
    <w:rsid w:val="00E42C79"/>
    <w:rsid w:val="00E459CB"/>
    <w:rsid w:val="00E60C02"/>
    <w:rsid w:val="00E61835"/>
    <w:rsid w:val="00E65658"/>
    <w:rsid w:val="00E67906"/>
    <w:rsid w:val="00E71AEA"/>
    <w:rsid w:val="00E737FC"/>
    <w:rsid w:val="00E75C7D"/>
    <w:rsid w:val="00E80E12"/>
    <w:rsid w:val="00E82A38"/>
    <w:rsid w:val="00E82A3B"/>
    <w:rsid w:val="00E83EB9"/>
    <w:rsid w:val="00E87181"/>
    <w:rsid w:val="00E956A2"/>
    <w:rsid w:val="00E97718"/>
    <w:rsid w:val="00EA52E6"/>
    <w:rsid w:val="00EB09F0"/>
    <w:rsid w:val="00EB201D"/>
    <w:rsid w:val="00EB34DC"/>
    <w:rsid w:val="00EB36DB"/>
    <w:rsid w:val="00EB58FC"/>
    <w:rsid w:val="00EB759D"/>
    <w:rsid w:val="00EC0E87"/>
    <w:rsid w:val="00ED35C5"/>
    <w:rsid w:val="00ED44DD"/>
    <w:rsid w:val="00ED745E"/>
    <w:rsid w:val="00EE0799"/>
    <w:rsid w:val="00EE0957"/>
    <w:rsid w:val="00EE233B"/>
    <w:rsid w:val="00EE2A77"/>
    <w:rsid w:val="00EE3D8E"/>
    <w:rsid w:val="00EE587D"/>
    <w:rsid w:val="00EE5B17"/>
    <w:rsid w:val="00EE5C4A"/>
    <w:rsid w:val="00EF11C4"/>
    <w:rsid w:val="00EF17AB"/>
    <w:rsid w:val="00EF2C6D"/>
    <w:rsid w:val="00EF2EA4"/>
    <w:rsid w:val="00F00103"/>
    <w:rsid w:val="00F008CF"/>
    <w:rsid w:val="00F02AC9"/>
    <w:rsid w:val="00F03985"/>
    <w:rsid w:val="00F03A64"/>
    <w:rsid w:val="00F05A13"/>
    <w:rsid w:val="00F065F4"/>
    <w:rsid w:val="00F113B1"/>
    <w:rsid w:val="00F11E80"/>
    <w:rsid w:val="00F13BEE"/>
    <w:rsid w:val="00F161D5"/>
    <w:rsid w:val="00F16AAA"/>
    <w:rsid w:val="00F16ED9"/>
    <w:rsid w:val="00F170C1"/>
    <w:rsid w:val="00F21AA3"/>
    <w:rsid w:val="00F22EE7"/>
    <w:rsid w:val="00F2667D"/>
    <w:rsid w:val="00F3083E"/>
    <w:rsid w:val="00F31C33"/>
    <w:rsid w:val="00F322C0"/>
    <w:rsid w:val="00F325C2"/>
    <w:rsid w:val="00F36219"/>
    <w:rsid w:val="00F3627C"/>
    <w:rsid w:val="00F43257"/>
    <w:rsid w:val="00F473CD"/>
    <w:rsid w:val="00F537CF"/>
    <w:rsid w:val="00F54F35"/>
    <w:rsid w:val="00F55440"/>
    <w:rsid w:val="00F55DD9"/>
    <w:rsid w:val="00F61353"/>
    <w:rsid w:val="00F63007"/>
    <w:rsid w:val="00F65EBB"/>
    <w:rsid w:val="00F70B44"/>
    <w:rsid w:val="00F70D9B"/>
    <w:rsid w:val="00F73269"/>
    <w:rsid w:val="00F738B5"/>
    <w:rsid w:val="00F743E8"/>
    <w:rsid w:val="00F764EF"/>
    <w:rsid w:val="00F80220"/>
    <w:rsid w:val="00F817DC"/>
    <w:rsid w:val="00F86586"/>
    <w:rsid w:val="00F943B8"/>
    <w:rsid w:val="00F955D2"/>
    <w:rsid w:val="00FA4A9D"/>
    <w:rsid w:val="00FA5A14"/>
    <w:rsid w:val="00FA66F5"/>
    <w:rsid w:val="00FB0EE8"/>
    <w:rsid w:val="00FB469A"/>
    <w:rsid w:val="00FB4B9A"/>
    <w:rsid w:val="00FB4E6D"/>
    <w:rsid w:val="00FB75A9"/>
    <w:rsid w:val="00FC1623"/>
    <w:rsid w:val="00FC1E9B"/>
    <w:rsid w:val="00FC269C"/>
    <w:rsid w:val="00FC4F86"/>
    <w:rsid w:val="00FC75E1"/>
    <w:rsid w:val="00FD039B"/>
    <w:rsid w:val="00FD0F15"/>
    <w:rsid w:val="00FD382A"/>
    <w:rsid w:val="00FE1025"/>
    <w:rsid w:val="00FE272E"/>
    <w:rsid w:val="00FF0127"/>
    <w:rsid w:val="00FF15C2"/>
    <w:rsid w:val="00FF1EF0"/>
    <w:rsid w:val="00FF3B94"/>
    <w:rsid w:val="00FF504D"/>
    <w:rsid w:val="0147B5DB"/>
    <w:rsid w:val="01726C25"/>
    <w:rsid w:val="01A905F2"/>
    <w:rsid w:val="01DA6525"/>
    <w:rsid w:val="026ECF44"/>
    <w:rsid w:val="029776A8"/>
    <w:rsid w:val="029BFF97"/>
    <w:rsid w:val="02CBF176"/>
    <w:rsid w:val="032D0FB7"/>
    <w:rsid w:val="03453BF5"/>
    <w:rsid w:val="03C7D3C5"/>
    <w:rsid w:val="04145298"/>
    <w:rsid w:val="04613FD8"/>
    <w:rsid w:val="046CB97F"/>
    <w:rsid w:val="047E96EC"/>
    <w:rsid w:val="04CF9EAE"/>
    <w:rsid w:val="04D6F3C1"/>
    <w:rsid w:val="04FB3B6A"/>
    <w:rsid w:val="04FDFCF6"/>
    <w:rsid w:val="05218B9F"/>
    <w:rsid w:val="05373E1C"/>
    <w:rsid w:val="056D2FDB"/>
    <w:rsid w:val="05B9AEAE"/>
    <w:rsid w:val="07E2C5F1"/>
    <w:rsid w:val="07E45988"/>
    <w:rsid w:val="083244B4"/>
    <w:rsid w:val="09523048"/>
    <w:rsid w:val="095DE611"/>
    <w:rsid w:val="0A091BA8"/>
    <w:rsid w:val="0A2874C0"/>
    <w:rsid w:val="0A98CB02"/>
    <w:rsid w:val="0B37BCF5"/>
    <w:rsid w:val="0B487E22"/>
    <w:rsid w:val="0B76975E"/>
    <w:rsid w:val="0BAB44FD"/>
    <w:rsid w:val="0BD07648"/>
    <w:rsid w:val="0C1ECD05"/>
    <w:rsid w:val="0C5C3C10"/>
    <w:rsid w:val="0CB63714"/>
    <w:rsid w:val="0D30A183"/>
    <w:rsid w:val="0D32B359"/>
    <w:rsid w:val="0DFDD1F3"/>
    <w:rsid w:val="0E3A72AF"/>
    <w:rsid w:val="0F50540B"/>
    <w:rsid w:val="0F723072"/>
    <w:rsid w:val="0F934FF2"/>
    <w:rsid w:val="10A5BF55"/>
    <w:rsid w:val="11303F65"/>
    <w:rsid w:val="118059EB"/>
    <w:rsid w:val="12226A28"/>
    <w:rsid w:val="1238B0D3"/>
    <w:rsid w:val="126BCAB1"/>
    <w:rsid w:val="1274E62C"/>
    <w:rsid w:val="127E02A2"/>
    <w:rsid w:val="12CA593C"/>
    <w:rsid w:val="12D66A0F"/>
    <w:rsid w:val="13303242"/>
    <w:rsid w:val="13ABDDAC"/>
    <w:rsid w:val="14121660"/>
    <w:rsid w:val="1445A195"/>
    <w:rsid w:val="146D1377"/>
    <w:rsid w:val="1505A870"/>
    <w:rsid w:val="1514D663"/>
    <w:rsid w:val="15F41926"/>
    <w:rsid w:val="16F2BD01"/>
    <w:rsid w:val="17D0B196"/>
    <w:rsid w:val="18291903"/>
    <w:rsid w:val="187597D6"/>
    <w:rsid w:val="18BB1E54"/>
    <w:rsid w:val="18D5AF60"/>
    <w:rsid w:val="192B2270"/>
    <w:rsid w:val="1B25A89A"/>
    <w:rsid w:val="1B40FC06"/>
    <w:rsid w:val="1B4B5109"/>
    <w:rsid w:val="1BB6EF91"/>
    <w:rsid w:val="1C14408E"/>
    <w:rsid w:val="1C504E4D"/>
    <w:rsid w:val="1C5BD7DD"/>
    <w:rsid w:val="1D6B7FA2"/>
    <w:rsid w:val="1DB45B8E"/>
    <w:rsid w:val="1E240931"/>
    <w:rsid w:val="1E412392"/>
    <w:rsid w:val="1E44EB48"/>
    <w:rsid w:val="1EC12A24"/>
    <w:rsid w:val="1EE0DE46"/>
    <w:rsid w:val="1EFFEBE7"/>
    <w:rsid w:val="1F379349"/>
    <w:rsid w:val="1F3C85CB"/>
    <w:rsid w:val="1F79DBEC"/>
    <w:rsid w:val="1FA0E521"/>
    <w:rsid w:val="1FACD853"/>
    <w:rsid w:val="2012D992"/>
    <w:rsid w:val="20DDBF2B"/>
    <w:rsid w:val="212B1509"/>
    <w:rsid w:val="21688414"/>
    <w:rsid w:val="21A6EF3E"/>
    <w:rsid w:val="220D08B8"/>
    <w:rsid w:val="220D6A54"/>
    <w:rsid w:val="22288AEF"/>
    <w:rsid w:val="22390710"/>
    <w:rsid w:val="228B6F98"/>
    <w:rsid w:val="22DF764F"/>
    <w:rsid w:val="235D2089"/>
    <w:rsid w:val="23B5E300"/>
    <w:rsid w:val="240E5505"/>
    <w:rsid w:val="243B151E"/>
    <w:rsid w:val="24C04837"/>
    <w:rsid w:val="24CC8AE0"/>
    <w:rsid w:val="24DF84A1"/>
    <w:rsid w:val="2536F76D"/>
    <w:rsid w:val="260E607B"/>
    <w:rsid w:val="2719E9CC"/>
    <w:rsid w:val="2755C540"/>
    <w:rsid w:val="27569926"/>
    <w:rsid w:val="27A24413"/>
    <w:rsid w:val="27BECF86"/>
    <w:rsid w:val="28085A82"/>
    <w:rsid w:val="28322543"/>
    <w:rsid w:val="28638476"/>
    <w:rsid w:val="287C4A3C"/>
    <w:rsid w:val="28E027F9"/>
    <w:rsid w:val="2A181A9D"/>
    <w:rsid w:val="2A24002C"/>
    <w:rsid w:val="2A3171C5"/>
    <w:rsid w:val="2B23D2F7"/>
    <w:rsid w:val="2B34DBF8"/>
    <w:rsid w:val="2B4B41CE"/>
    <w:rsid w:val="2B815ACB"/>
    <w:rsid w:val="2B8D4365"/>
    <w:rsid w:val="2C1E8656"/>
    <w:rsid w:val="2C7E43D1"/>
    <w:rsid w:val="2C7ED0B1"/>
    <w:rsid w:val="2CC33AC0"/>
    <w:rsid w:val="2D970C28"/>
    <w:rsid w:val="2D9FF5CD"/>
    <w:rsid w:val="2F8748E2"/>
    <w:rsid w:val="3027CE6C"/>
    <w:rsid w:val="30592CA4"/>
    <w:rsid w:val="30800308"/>
    <w:rsid w:val="30EA6F95"/>
    <w:rsid w:val="314AB9F0"/>
    <w:rsid w:val="31702F8E"/>
    <w:rsid w:val="3195A52C"/>
    <w:rsid w:val="319738C3"/>
    <w:rsid w:val="321DFE78"/>
    <w:rsid w:val="3220E475"/>
    <w:rsid w:val="324B078D"/>
    <w:rsid w:val="335D766A"/>
    <w:rsid w:val="3398D8C1"/>
    <w:rsid w:val="34488214"/>
    <w:rsid w:val="346241E9"/>
    <w:rsid w:val="35371B03"/>
    <w:rsid w:val="355ACD44"/>
    <w:rsid w:val="35B658D4"/>
    <w:rsid w:val="35C6FC33"/>
    <w:rsid w:val="3602D7A7"/>
    <w:rsid w:val="3638F0A4"/>
    <w:rsid w:val="36A65D21"/>
    <w:rsid w:val="37300341"/>
    <w:rsid w:val="3734D2F3"/>
    <w:rsid w:val="37437E14"/>
    <w:rsid w:val="3770E138"/>
    <w:rsid w:val="3792F23F"/>
    <w:rsid w:val="3797B79C"/>
    <w:rsid w:val="37E4366F"/>
    <w:rsid w:val="380B3FA4"/>
    <w:rsid w:val="387D3415"/>
    <w:rsid w:val="38FCA431"/>
    <w:rsid w:val="3918FEDA"/>
    <w:rsid w:val="39D310E2"/>
    <w:rsid w:val="39F9171F"/>
    <w:rsid w:val="3A11E139"/>
    <w:rsid w:val="3A217096"/>
    <w:rsid w:val="3A31955B"/>
    <w:rsid w:val="3A362BED"/>
    <w:rsid w:val="3A8E904F"/>
    <w:rsid w:val="3A9EF013"/>
    <w:rsid w:val="3AF46955"/>
    <w:rsid w:val="3B04D9E3"/>
    <w:rsid w:val="3B1CD350"/>
    <w:rsid w:val="3B27C648"/>
    <w:rsid w:val="3B2890A3"/>
    <w:rsid w:val="3B4CD0C2"/>
    <w:rsid w:val="3BC43DEF"/>
    <w:rsid w:val="3BC7ADDD"/>
    <w:rsid w:val="3BF1E9D3"/>
    <w:rsid w:val="3C2530BE"/>
    <w:rsid w:val="3C30AF0C"/>
    <w:rsid w:val="3C63A0DB"/>
    <w:rsid w:val="3D959C27"/>
    <w:rsid w:val="3E137932"/>
    <w:rsid w:val="3E7DC975"/>
    <w:rsid w:val="3E7F4685"/>
    <w:rsid w:val="3FC05294"/>
    <w:rsid w:val="403B2FAF"/>
    <w:rsid w:val="4079CDE0"/>
    <w:rsid w:val="40D9EFCC"/>
    <w:rsid w:val="41036E70"/>
    <w:rsid w:val="410FD5F8"/>
    <w:rsid w:val="41402D79"/>
    <w:rsid w:val="4154FFB8"/>
    <w:rsid w:val="4199C3D6"/>
    <w:rsid w:val="41BB1627"/>
    <w:rsid w:val="41BE09FE"/>
    <w:rsid w:val="42284440"/>
    <w:rsid w:val="426D6E00"/>
    <w:rsid w:val="429BCC48"/>
    <w:rsid w:val="42C1E702"/>
    <w:rsid w:val="42C2D57D"/>
    <w:rsid w:val="42D3519E"/>
    <w:rsid w:val="430F5450"/>
    <w:rsid w:val="434B2FC4"/>
    <w:rsid w:val="4364EF99"/>
    <w:rsid w:val="4397AE97"/>
    <w:rsid w:val="43BA2FD8"/>
    <w:rsid w:val="43DD0E33"/>
    <w:rsid w:val="43F49EF3"/>
    <w:rsid w:val="444744E4"/>
    <w:rsid w:val="44C9A9E3"/>
    <w:rsid w:val="44E92B34"/>
    <w:rsid w:val="455ABAFE"/>
    <w:rsid w:val="4602FB3D"/>
    <w:rsid w:val="46644B54"/>
    <w:rsid w:val="46810B19"/>
    <w:rsid w:val="4722BE98"/>
    <w:rsid w:val="479BCC85"/>
    <w:rsid w:val="482ABC52"/>
    <w:rsid w:val="4845AA1C"/>
    <w:rsid w:val="49041D60"/>
    <w:rsid w:val="491A8336"/>
    <w:rsid w:val="49370EA9"/>
    <w:rsid w:val="49FFFFAF"/>
    <w:rsid w:val="4A58671C"/>
    <w:rsid w:val="4AEE3D94"/>
    <w:rsid w:val="4B496788"/>
    <w:rsid w:val="4BD7DD5A"/>
    <w:rsid w:val="4BD9D693"/>
    <w:rsid w:val="4C5DDABC"/>
    <w:rsid w:val="4C622FDF"/>
    <w:rsid w:val="4CC0D821"/>
    <w:rsid w:val="4CC80F52"/>
    <w:rsid w:val="4CF2120A"/>
    <w:rsid w:val="4D191B3F"/>
    <w:rsid w:val="4D761633"/>
    <w:rsid w:val="4D7A9F22"/>
    <w:rsid w:val="4D9232ED"/>
    <w:rsid w:val="4DB96EF3"/>
    <w:rsid w:val="4DDA8E73"/>
    <w:rsid w:val="4DE66C75"/>
    <w:rsid w:val="4E5B8814"/>
    <w:rsid w:val="4E5E8B0F"/>
    <w:rsid w:val="4E7F6A1B"/>
    <w:rsid w:val="4F06621B"/>
    <w:rsid w:val="4F24505B"/>
    <w:rsid w:val="4FB100C0"/>
    <w:rsid w:val="5002121F"/>
    <w:rsid w:val="50095ACD"/>
    <w:rsid w:val="50144A10"/>
    <w:rsid w:val="504E90F2"/>
    <w:rsid w:val="5057AC6D"/>
    <w:rsid w:val="508183BC"/>
    <w:rsid w:val="50F5DFAA"/>
    <w:rsid w:val="510E97CD"/>
    <w:rsid w:val="512E191E"/>
    <w:rsid w:val="51A00D8F"/>
    <w:rsid w:val="51BDFB49"/>
    <w:rsid w:val="51C5832D"/>
    <w:rsid w:val="52C5F903"/>
    <w:rsid w:val="53277153"/>
    <w:rsid w:val="533958D2"/>
    <w:rsid w:val="5386427A"/>
    <w:rsid w:val="53AB42AB"/>
    <w:rsid w:val="53D6DF67"/>
    <w:rsid w:val="544C8719"/>
    <w:rsid w:val="54505124"/>
    <w:rsid w:val="54991BE9"/>
    <w:rsid w:val="549B3C60"/>
    <w:rsid w:val="54E7BB33"/>
    <w:rsid w:val="55939C77"/>
    <w:rsid w:val="55FFF6AA"/>
    <w:rsid w:val="56165C80"/>
    <w:rsid w:val="57FA4B4D"/>
    <w:rsid w:val="58205814"/>
    <w:rsid w:val="58276D92"/>
    <w:rsid w:val="592AF1E8"/>
    <w:rsid w:val="59BA6613"/>
    <w:rsid w:val="59EC85B3"/>
    <w:rsid w:val="59EC8A8E"/>
    <w:rsid w:val="59F87328"/>
    <w:rsid w:val="5A5102CE"/>
    <w:rsid w:val="5AA4A3E3"/>
    <w:rsid w:val="5AA66A4B"/>
    <w:rsid w:val="5AD367CD"/>
    <w:rsid w:val="5AE9CDA3"/>
    <w:rsid w:val="5B3D0E17"/>
    <w:rsid w:val="5B7B4365"/>
    <w:rsid w:val="5B87C2D8"/>
    <w:rsid w:val="5C4B4CB7"/>
    <w:rsid w:val="5CB19F67"/>
    <w:rsid w:val="5CB8F47A"/>
    <w:rsid w:val="5CF235A0"/>
    <w:rsid w:val="5D688AC7"/>
    <w:rsid w:val="5D6FB10F"/>
    <w:rsid w:val="5E9BE6D9"/>
    <w:rsid w:val="5F018254"/>
    <w:rsid w:val="5F40CC93"/>
    <w:rsid w:val="5FB5B6E2"/>
    <w:rsid w:val="600FF7BF"/>
    <w:rsid w:val="60293EEA"/>
    <w:rsid w:val="602A7BE8"/>
    <w:rsid w:val="605C3B51"/>
    <w:rsid w:val="608CB7B7"/>
    <w:rsid w:val="609B335B"/>
    <w:rsid w:val="611A712C"/>
    <w:rsid w:val="611AA377"/>
    <w:rsid w:val="61E52814"/>
    <w:rsid w:val="636694E4"/>
    <w:rsid w:val="63AB3370"/>
    <w:rsid w:val="642C05D3"/>
    <w:rsid w:val="64924380"/>
    <w:rsid w:val="649B37BD"/>
    <w:rsid w:val="64A715BF"/>
    <w:rsid w:val="65390BC7"/>
    <w:rsid w:val="65CC6A1B"/>
    <w:rsid w:val="660BD009"/>
    <w:rsid w:val="6645112F"/>
    <w:rsid w:val="66510181"/>
    <w:rsid w:val="6686DFF5"/>
    <w:rsid w:val="67CF4117"/>
    <w:rsid w:val="67E5A6ED"/>
    <w:rsid w:val="681E4E55"/>
    <w:rsid w:val="683B413B"/>
    <w:rsid w:val="68592EF5"/>
    <w:rsid w:val="6865178F"/>
    <w:rsid w:val="68B19662"/>
    <w:rsid w:val="68CCB6FD"/>
    <w:rsid w:val="68DD331E"/>
    <w:rsid w:val="694C1AF8"/>
    <w:rsid w:val="6983A25D"/>
    <w:rsid w:val="699FC9AF"/>
    <w:rsid w:val="6A91FC16"/>
    <w:rsid w:val="6BBEC958"/>
    <w:rsid w:val="6BCEAF1C"/>
    <w:rsid w:val="6BE43EF6"/>
    <w:rsid w:val="6C31F3EE"/>
    <w:rsid w:val="6C46F4D4"/>
    <w:rsid w:val="6C9963EE"/>
    <w:rsid w:val="6D5215B6"/>
    <w:rsid w:val="6D899B0C"/>
    <w:rsid w:val="6D8AB98F"/>
    <w:rsid w:val="6DA45605"/>
    <w:rsid w:val="6E0A94AD"/>
    <w:rsid w:val="6E300A4B"/>
    <w:rsid w:val="6E7C891E"/>
    <w:rsid w:val="6EF2DE45"/>
    <w:rsid w:val="6F2BEC9A"/>
    <w:rsid w:val="6FAFF0C3"/>
    <w:rsid w:val="7000C4B9"/>
    <w:rsid w:val="70156427"/>
    <w:rsid w:val="7093A6D4"/>
    <w:rsid w:val="70CCB529"/>
    <w:rsid w:val="7101AEC0"/>
    <w:rsid w:val="711B5135"/>
    <w:rsid w:val="713B1A56"/>
    <w:rsid w:val="715221F9"/>
    <w:rsid w:val="71B1135E"/>
    <w:rsid w:val="71EF6DDC"/>
    <w:rsid w:val="729D0DFB"/>
    <w:rsid w:val="72C2B264"/>
    <w:rsid w:val="72FBF38A"/>
    <w:rsid w:val="72FE5527"/>
    <w:rsid w:val="732D51C2"/>
    <w:rsid w:val="73991F15"/>
    <w:rsid w:val="73A0A6F9"/>
    <w:rsid w:val="73A39C51"/>
    <w:rsid w:val="73A9C274"/>
    <w:rsid w:val="73F14FF3"/>
    <w:rsid w:val="74321CBB"/>
    <w:rsid w:val="7464780D"/>
    <w:rsid w:val="75267726"/>
    <w:rsid w:val="75A90EF6"/>
    <w:rsid w:val="76459A4C"/>
    <w:rsid w:val="76BB571B"/>
    <w:rsid w:val="770998D1"/>
    <w:rsid w:val="7770ADE9"/>
    <w:rsid w:val="778E9BA3"/>
    <w:rsid w:val="77E435F1"/>
    <w:rsid w:val="78292CE0"/>
    <w:rsid w:val="7887C153"/>
    <w:rsid w:val="78C22A86"/>
    <w:rsid w:val="78FE3845"/>
    <w:rsid w:val="7953A048"/>
    <w:rsid w:val="7A4B6A24"/>
    <w:rsid w:val="7AA81FE0"/>
    <w:rsid w:val="7B16EA18"/>
    <w:rsid w:val="7B841831"/>
    <w:rsid w:val="7B8EC83E"/>
    <w:rsid w:val="7BDB4711"/>
    <w:rsid w:val="7BFAA029"/>
    <w:rsid w:val="7DE8B1D4"/>
    <w:rsid w:val="7DF88052"/>
    <w:rsid w:val="7E62ECDF"/>
    <w:rsid w:val="7ED674E7"/>
    <w:rsid w:val="7EFFC2ED"/>
    <w:rsid w:val="7F1F99BB"/>
    <w:rsid w:val="7F3916B3"/>
    <w:rsid w:val="7F74FECA"/>
    <w:rsid w:val="7F7695CA"/>
    <w:rsid w:val="7F97210A"/>
    <w:rsid w:val="7FF2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2F0AA5"/>
  <w15:docId w15:val="{0908A498-C0BE-4F72-BFEA-EAEB0FBF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27" w:unhideWhenUsed="1" w:qFormat="1"/>
    <w:lsdException w:name="footnote text" w:semiHidden="1" w:uiPriority="81" w:unhideWhenUsed="1"/>
    <w:lsdException w:name="annotation text" w:semiHidden="1" w:unhideWhenUsed="1"/>
    <w:lsdException w:name="header" w:semiHidden="1" w:uiPriority="69" w:unhideWhenUsed="1"/>
    <w:lsdException w:name="footer" w:semiHidden="1" w:uiPriority="69" w:unhideWhenUsed="1"/>
    <w:lsdException w:name="index heading" w:semiHidden="1" w:uiPriority="4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81" w:unhideWhenUsed="1"/>
    <w:lsdException w:name="endnote text" w:semiHidden="1" w:uiPriority="81" w:unhideWhenUsed="1"/>
    <w:lsdException w:name="table of authorities" w:semiHidden="1" w:uiPriority="41" w:unhideWhenUsed="1"/>
    <w:lsdException w:name="macro" w:semiHidden="1" w:unhideWhenUsed="1"/>
    <w:lsdException w:name="toa heading" w:semiHidden="1" w:uiPriority="40" w:unhideWhenUsed="1"/>
    <w:lsdException w:name="List" w:semiHidden="1" w:unhideWhenUsed="1"/>
    <w:lsdException w:name="List Bullet" w:semiHidden="1" w:uiPriority="80" w:unhideWhenUsed="1"/>
    <w:lsdException w:name="List Number" w:semiHidden="1" w:uiPriority="8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0" w:unhideWhenUsed="1"/>
    <w:lsdException w:name="List Bullet 3" w:semiHidden="1" w:uiPriority="80" w:unhideWhenUsed="1"/>
    <w:lsdException w:name="List Bullet 4" w:semiHidden="1" w:uiPriority="80" w:unhideWhenUsed="1"/>
    <w:lsdException w:name="List Bullet 5" w:semiHidden="1" w:uiPriority="80" w:unhideWhenUsed="1"/>
    <w:lsdException w:name="List Number 2" w:semiHidden="1" w:uiPriority="80" w:unhideWhenUsed="1"/>
    <w:lsdException w:name="List Number 3" w:semiHidden="1" w:uiPriority="80" w:unhideWhenUsed="1"/>
    <w:lsdException w:name="List Number 4" w:semiHidden="1" w:uiPriority="80" w:unhideWhenUsed="1"/>
    <w:lsdException w:name="List Number 5" w:semiHidden="1" w:uiPriority="80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4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 w:unhideWhenUsed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4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4F83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526D"/>
    <w:pPr>
      <w:keepNext/>
      <w:keepLines/>
      <w:numPr>
        <w:numId w:val="17"/>
      </w:numPr>
      <w:spacing w:before="360" w:after="120"/>
      <w:outlineLvl w:val="0"/>
    </w:pPr>
    <w:rPr>
      <w:rFonts w:asciiTheme="majorHAnsi" w:eastAsiaTheme="majorEastAsia" w:hAnsiTheme="majorHAnsi" w:cstheme="majorBidi"/>
      <w:b/>
      <w:kern w:val="28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9526D"/>
    <w:pPr>
      <w:keepNext/>
      <w:keepLines/>
      <w:numPr>
        <w:ilvl w:val="1"/>
        <w:numId w:val="17"/>
      </w:numPr>
      <w:spacing w:before="360" w:after="120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8410E7"/>
    <w:pPr>
      <w:keepNext/>
      <w:keepLines/>
      <w:numPr>
        <w:ilvl w:val="2"/>
        <w:numId w:val="17"/>
      </w:numPr>
      <w:spacing w:before="360" w:after="12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AD2BAE"/>
    <w:pPr>
      <w:numPr>
        <w:ilvl w:val="3"/>
        <w:numId w:val="17"/>
      </w:numPr>
      <w:spacing w:before="240"/>
      <w:outlineLvl w:val="3"/>
    </w:pPr>
    <w:rPr>
      <w:rFonts w:eastAsiaTheme="majorEastAsia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AD2BAE"/>
    <w:pPr>
      <w:numPr>
        <w:ilvl w:val="4"/>
        <w:numId w:val="17"/>
      </w:numPr>
      <w:spacing w:before="2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E82A38"/>
    <w:pPr>
      <w:keepNext/>
      <w:keepLines/>
      <w:numPr>
        <w:ilvl w:val="5"/>
        <w:numId w:val="17"/>
      </w:numPr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E82A38"/>
    <w:pPr>
      <w:keepNext/>
      <w:keepLines/>
      <w:numPr>
        <w:ilvl w:val="6"/>
        <w:numId w:val="17"/>
      </w:numPr>
      <w:outlineLvl w:val="6"/>
    </w:pPr>
    <w:rPr>
      <w:rFonts w:eastAsiaTheme="majorEastAsia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E82A38"/>
    <w:pPr>
      <w:keepNext/>
      <w:keepLines/>
      <w:numPr>
        <w:ilvl w:val="7"/>
        <w:numId w:val="17"/>
      </w:numPr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E82A38"/>
    <w:pPr>
      <w:keepNext/>
      <w:keepLines/>
      <w:numPr>
        <w:ilvl w:val="8"/>
        <w:numId w:val="17"/>
      </w:numPr>
      <w:outlineLvl w:val="8"/>
    </w:pPr>
    <w:rPr>
      <w:rFonts w:eastAsiaTheme="majorEastAsia" w:cstheme="majorBidi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en">
    <w:name w:val="***** Aufzählungen *****"/>
    <w:basedOn w:val="Standard"/>
    <w:next w:val="Standard"/>
    <w:uiPriority w:val="4"/>
    <w:rsid w:val="00297AE3"/>
    <w:pPr>
      <w:jc w:val="center"/>
    </w:pPr>
    <w:rPr>
      <w:color w:val="009CC3" w:themeColor="accent2"/>
      <w:sz w:val="16"/>
    </w:rPr>
  </w:style>
  <w:style w:type="paragraph" w:customStyle="1" w:styleId="Doks">
    <w:name w:val="***** Doks *****"/>
    <w:basedOn w:val="Standard"/>
    <w:next w:val="Standard"/>
    <w:uiPriority w:val="49"/>
    <w:rsid w:val="00297AE3"/>
    <w:pPr>
      <w:jc w:val="center"/>
    </w:pPr>
    <w:rPr>
      <w:color w:val="009CC3" w:themeColor="accent2"/>
      <w:sz w:val="16"/>
    </w:rPr>
  </w:style>
  <w:style w:type="paragraph" w:customStyle="1" w:styleId="berschriften">
    <w:name w:val="***** Überschriften *****"/>
    <w:basedOn w:val="Standard"/>
    <w:next w:val="Standard"/>
    <w:uiPriority w:val="9"/>
    <w:rsid w:val="00297AE3"/>
    <w:pPr>
      <w:jc w:val="center"/>
    </w:pPr>
    <w:rPr>
      <w:color w:val="009CC3" w:themeColor="accent2"/>
      <w:sz w:val="16"/>
    </w:rPr>
  </w:style>
  <w:style w:type="paragraph" w:customStyle="1" w:styleId="Layout">
    <w:name w:val="***** Layout *****"/>
    <w:basedOn w:val="Standard"/>
    <w:next w:val="Standard"/>
    <w:uiPriority w:val="69"/>
    <w:rsid w:val="00297AE3"/>
    <w:pPr>
      <w:jc w:val="center"/>
    </w:pPr>
    <w:rPr>
      <w:color w:val="009CC3" w:themeColor="accent2"/>
      <w:sz w:val="16"/>
    </w:rPr>
  </w:style>
  <w:style w:type="paragraph" w:customStyle="1" w:styleId="Brief">
    <w:name w:val="***** Brief *****"/>
    <w:basedOn w:val="Standard"/>
    <w:next w:val="Standard"/>
    <w:uiPriority w:val="59"/>
    <w:semiHidden/>
    <w:rsid w:val="00297AE3"/>
    <w:pPr>
      <w:jc w:val="center"/>
    </w:pPr>
    <w:rPr>
      <w:noProof/>
      <w:color w:val="009CC3" w:themeColor="accent2"/>
      <w:sz w:val="16"/>
    </w:rPr>
  </w:style>
  <w:style w:type="paragraph" w:customStyle="1" w:styleId="Text">
    <w:name w:val="***** Text *****"/>
    <w:basedOn w:val="Standard"/>
    <w:next w:val="Standard"/>
    <w:rsid w:val="00904D43"/>
    <w:pPr>
      <w:jc w:val="center"/>
    </w:pPr>
    <w:rPr>
      <w:color w:val="009CC3" w:themeColor="accent2"/>
      <w:sz w:val="16"/>
    </w:rPr>
  </w:style>
  <w:style w:type="paragraph" w:customStyle="1" w:styleId="Textextra">
    <w:name w:val="***** Text extra *****"/>
    <w:basedOn w:val="Standard"/>
    <w:next w:val="Standard"/>
    <w:uiPriority w:val="14"/>
    <w:rsid w:val="00297AE3"/>
    <w:pPr>
      <w:jc w:val="center"/>
    </w:pPr>
    <w:rPr>
      <w:color w:val="009CC3" w:themeColor="accent2"/>
      <w:sz w:val="16"/>
    </w:rPr>
  </w:style>
  <w:style w:type="paragraph" w:customStyle="1" w:styleId="Verzeichnisse">
    <w:name w:val="***** Verzeichnisse *****"/>
    <w:basedOn w:val="Standard"/>
    <w:next w:val="Standard"/>
    <w:uiPriority w:val="39"/>
    <w:rsid w:val="00297AE3"/>
    <w:pPr>
      <w:jc w:val="center"/>
    </w:pPr>
    <w:rPr>
      <w:color w:val="009CC3" w:themeColor="accent2"/>
      <w:sz w:val="16"/>
    </w:rPr>
  </w:style>
  <w:style w:type="paragraph" w:customStyle="1" w:styleId="a">
    <w:name w:val="**********"/>
    <w:basedOn w:val="Standard"/>
    <w:next w:val="Standard"/>
    <w:uiPriority w:val="79"/>
    <w:rsid w:val="00297AE3"/>
    <w:pPr>
      <w:jc w:val="center"/>
    </w:pPr>
    <w:rPr>
      <w:color w:val="009CC3" w:themeColor="accent2"/>
      <w:sz w:val="16"/>
    </w:rPr>
  </w:style>
  <w:style w:type="paragraph" w:styleId="Abbildungsverzeichnis">
    <w:name w:val="table of figures"/>
    <w:basedOn w:val="Standard"/>
    <w:next w:val="Standard"/>
    <w:uiPriority w:val="99"/>
    <w:unhideWhenUsed/>
    <w:rsid w:val="00692DBB"/>
    <w:pPr>
      <w:tabs>
        <w:tab w:val="left" w:pos="1440"/>
        <w:tab w:val="right" w:leader="dot" w:pos="9639"/>
      </w:tabs>
      <w:suppressAutoHyphens/>
      <w:ind w:left="1440" w:hanging="1440"/>
      <w:contextualSpacing/>
    </w:pPr>
  </w:style>
  <w:style w:type="paragraph" w:styleId="Aufzhlungszeichen">
    <w:name w:val="List Bullet"/>
    <w:basedOn w:val="Standard"/>
    <w:uiPriority w:val="80"/>
    <w:rsid w:val="00D624E3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80"/>
    <w:semiHidden/>
    <w:rsid w:val="00D624E3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80"/>
    <w:semiHidden/>
    <w:rsid w:val="00D624E3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80"/>
    <w:semiHidden/>
    <w:rsid w:val="00D624E3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80"/>
    <w:semiHidden/>
    <w:rsid w:val="00D624E3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qFormat/>
    <w:rsid w:val="00E82A38"/>
    <w:pPr>
      <w:tabs>
        <w:tab w:val="left" w:pos="1440"/>
      </w:tabs>
      <w:spacing w:before="120" w:after="240"/>
      <w:ind w:left="1440" w:hanging="1440"/>
      <w:contextualSpacing/>
    </w:pPr>
    <w:rPr>
      <w:iCs/>
      <w:sz w:val="18"/>
      <w:szCs w:val="18"/>
    </w:rPr>
  </w:style>
  <w:style w:type="paragraph" w:styleId="Blocktext">
    <w:name w:val="Block Text"/>
    <w:basedOn w:val="Standard"/>
    <w:uiPriority w:val="24"/>
    <w:qFormat/>
    <w:rsid w:val="0049526D"/>
    <w:pPr>
      <w:pBdr>
        <w:top w:val="single" w:sz="2" w:space="10" w:color="auto"/>
        <w:left w:val="single" w:sz="2" w:space="16" w:color="auto"/>
        <w:bottom w:val="single" w:sz="2" w:space="10" w:color="auto"/>
        <w:right w:val="single" w:sz="2" w:space="18" w:color="auto"/>
      </w:pBdr>
      <w:spacing w:before="240" w:after="240"/>
      <w:ind w:left="357" w:right="357"/>
      <w:contextualSpacing/>
    </w:pPr>
    <w:rPr>
      <w:rFonts w:eastAsiaTheme="minorEastAsia"/>
      <w:iCs/>
    </w:rPr>
  </w:style>
  <w:style w:type="paragraph" w:customStyle="1" w:styleId="Aufzhlung1IPSO">
    <w:name w:val="Aufzählung 1: IPSO"/>
    <w:basedOn w:val="Standard"/>
    <w:uiPriority w:val="4"/>
    <w:qFormat/>
    <w:rsid w:val="00642CFC"/>
    <w:pPr>
      <w:numPr>
        <w:numId w:val="25"/>
      </w:numPr>
      <w:contextualSpacing/>
    </w:pPr>
  </w:style>
  <w:style w:type="paragraph" w:customStyle="1" w:styleId="Aufzhlung2IPSO">
    <w:name w:val="Aufzählung 2: IPSO"/>
    <w:basedOn w:val="Standard"/>
    <w:uiPriority w:val="4"/>
    <w:qFormat/>
    <w:rsid w:val="00642CFC"/>
    <w:pPr>
      <w:numPr>
        <w:ilvl w:val="1"/>
        <w:numId w:val="25"/>
      </w:numPr>
      <w:contextualSpacing/>
    </w:pPr>
  </w:style>
  <w:style w:type="paragraph" w:customStyle="1" w:styleId="Aufzhlung3IPSO">
    <w:name w:val="Aufzählung 3: IPSO"/>
    <w:basedOn w:val="Standard"/>
    <w:uiPriority w:val="4"/>
    <w:semiHidden/>
    <w:rsid w:val="00642CFC"/>
    <w:pPr>
      <w:numPr>
        <w:ilvl w:val="2"/>
        <w:numId w:val="25"/>
      </w:numPr>
      <w:contextualSpacing/>
    </w:pPr>
  </w:style>
  <w:style w:type="paragraph" w:styleId="Endnotentext">
    <w:name w:val="endnote text"/>
    <w:basedOn w:val="Standard"/>
    <w:link w:val="EndnotentextZchn"/>
    <w:uiPriority w:val="81"/>
    <w:semiHidden/>
    <w:unhideWhenUsed/>
    <w:rsid w:val="00D624E3"/>
    <w:pPr>
      <w:tabs>
        <w:tab w:val="left" w:pos="357"/>
      </w:tabs>
      <w:spacing w:after="60" w:line="240" w:lineRule="auto"/>
      <w:ind w:left="357" w:hanging="357"/>
    </w:pPr>
    <w:rPr>
      <w:sz w:val="18"/>
    </w:rPr>
  </w:style>
  <w:style w:type="character" w:customStyle="1" w:styleId="EndnotentextZchn">
    <w:name w:val="Endnotentext Zchn"/>
    <w:basedOn w:val="Absatz-Standardschriftart"/>
    <w:link w:val="Endnotentext"/>
    <w:uiPriority w:val="81"/>
    <w:semiHidden/>
    <w:rsid w:val="00D624E3"/>
    <w:rPr>
      <w:spacing w:val="2"/>
      <w:sz w:val="18"/>
      <w:szCs w:val="20"/>
      <w:lang w:val="de-CH"/>
    </w:rPr>
  </w:style>
  <w:style w:type="character" w:styleId="Endnotenzeichen">
    <w:name w:val="endnote reference"/>
    <w:basedOn w:val="Absatz-Standardschriftart"/>
    <w:uiPriority w:val="81"/>
    <w:semiHidden/>
    <w:unhideWhenUsed/>
    <w:rsid w:val="00B77B9D"/>
    <w:rPr>
      <w:vertAlign w:val="superscript"/>
    </w:rPr>
  </w:style>
  <w:style w:type="character" w:styleId="Fett">
    <w:name w:val="Strong"/>
    <w:basedOn w:val="Absatz-Standardschriftart"/>
    <w:uiPriority w:val="22"/>
    <w:semiHidden/>
    <w:rsid w:val="00B77B9D"/>
    <w:rPr>
      <w:b/>
      <w:bCs/>
    </w:rPr>
  </w:style>
  <w:style w:type="paragraph" w:styleId="Funotentext">
    <w:name w:val="footnote text"/>
    <w:basedOn w:val="Standard"/>
    <w:link w:val="FunotentextZchn"/>
    <w:uiPriority w:val="81"/>
    <w:rsid w:val="00E324AA"/>
    <w:pPr>
      <w:tabs>
        <w:tab w:val="left" w:pos="255"/>
      </w:tabs>
      <w:spacing w:after="60" w:line="240" w:lineRule="auto"/>
      <w:ind w:left="255" w:hanging="255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uiPriority w:val="81"/>
    <w:rsid w:val="00E324AA"/>
    <w:rPr>
      <w:spacing w:val="2"/>
      <w:sz w:val="18"/>
      <w:szCs w:val="20"/>
      <w:lang w:val="de-CH"/>
    </w:rPr>
  </w:style>
  <w:style w:type="character" w:styleId="Funotenzeichen">
    <w:name w:val="footnote reference"/>
    <w:basedOn w:val="Absatz-Standardschriftart"/>
    <w:uiPriority w:val="81"/>
    <w:semiHidden/>
    <w:unhideWhenUsed/>
    <w:rsid w:val="00B77B9D"/>
    <w:rPr>
      <w:vertAlign w:val="superscript"/>
    </w:rPr>
  </w:style>
  <w:style w:type="paragraph" w:styleId="Fuzeile">
    <w:name w:val="footer"/>
    <w:basedOn w:val="Standard"/>
    <w:link w:val="FuzeileZchn"/>
    <w:uiPriority w:val="69"/>
    <w:unhideWhenUsed/>
    <w:rsid w:val="00CC59EF"/>
    <w:pPr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69"/>
    <w:rsid w:val="00CC59EF"/>
    <w:rPr>
      <w:sz w:val="16"/>
      <w:lang w:val="de-CH"/>
    </w:rPr>
  </w:style>
  <w:style w:type="character" w:styleId="Hervorhebung">
    <w:name w:val="Emphasis"/>
    <w:basedOn w:val="Absatz-Standardschriftart"/>
    <w:uiPriority w:val="20"/>
    <w:semiHidden/>
    <w:qFormat/>
    <w:rsid w:val="008410E7"/>
    <w:rPr>
      <w:b w:val="0"/>
      <w:i w:val="0"/>
      <w:iCs/>
      <w:color w:val="auto"/>
      <w:spacing w:val="2"/>
      <w:bdr w:val="none" w:sz="0" w:space="0" w:color="auto"/>
      <w:shd w:val="clear" w:color="auto" w:fill="EFF3C6" w:themeFill="accent5" w:themeFillTint="99"/>
    </w:rPr>
  </w:style>
  <w:style w:type="character" w:styleId="Hyperlink">
    <w:name w:val="Hyperlink"/>
    <w:basedOn w:val="Absatz-Standardschriftart"/>
    <w:uiPriority w:val="99"/>
    <w:unhideWhenUsed/>
    <w:rsid w:val="00914D47"/>
    <w:rPr>
      <w:color w:val="auto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77B9D"/>
    <w:pPr>
      <w:spacing w:line="240" w:lineRule="auto"/>
      <w:ind w:left="200" w:hanging="200"/>
    </w:pPr>
  </w:style>
  <w:style w:type="paragraph" w:styleId="Indexberschrift">
    <w:name w:val="index heading"/>
    <w:basedOn w:val="Standard"/>
    <w:next w:val="Index1"/>
    <w:uiPriority w:val="41"/>
    <w:semiHidden/>
    <w:unhideWhenUsed/>
    <w:rsid w:val="00E82A38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526D"/>
    <w:rPr>
      <w:rFonts w:asciiTheme="majorHAnsi" w:eastAsiaTheme="majorEastAsia" w:hAnsiTheme="majorHAnsi" w:cstheme="majorBidi"/>
      <w:b/>
      <w:kern w:val="28"/>
      <w:sz w:val="24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qFormat/>
    <w:rsid w:val="00A413FF"/>
    <w:pPr>
      <w:numPr>
        <w:numId w:val="0"/>
      </w:numPr>
      <w:spacing w:before="0" w:after="240"/>
      <w:contextualSpacing/>
      <w:outlineLvl w:val="9"/>
    </w:pPr>
    <w:rPr>
      <w:kern w:val="0"/>
      <w:sz w:val="22"/>
    </w:rPr>
  </w:style>
  <w:style w:type="character" w:styleId="IntensiveHervorhebung">
    <w:name w:val="Intense Emphasis"/>
    <w:basedOn w:val="Absatz-Standardschriftart"/>
    <w:uiPriority w:val="21"/>
    <w:semiHidden/>
    <w:rsid w:val="008410E7"/>
    <w:rPr>
      <w:b/>
      <w:i w:val="0"/>
      <w:iCs/>
      <w:color w:val="auto"/>
      <w:spacing w:val="2"/>
      <w:bdr w:val="none" w:sz="0" w:space="0" w:color="auto"/>
      <w:shd w:val="clear" w:color="auto" w:fill="EFF3C6" w:themeFill="accent5" w:themeFillTint="99"/>
    </w:rPr>
  </w:style>
  <w:style w:type="character" w:styleId="IntensiverVerweis">
    <w:name w:val="Intense Reference"/>
    <w:basedOn w:val="Absatz-Standardschriftart"/>
    <w:uiPriority w:val="32"/>
    <w:semiHidden/>
    <w:qFormat/>
    <w:rsid w:val="00280DDE"/>
    <w:rPr>
      <w:b/>
      <w:bCs/>
      <w:caps w:val="0"/>
      <w:smallCaps w:val="0"/>
      <w:color w:val="auto"/>
      <w:spacing w:val="2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B77B9D"/>
    <w:pPr>
      <w:pBdr>
        <w:top w:val="single" w:sz="2" w:space="10" w:color="auto"/>
        <w:bottom w:val="single" w:sz="2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A6632A"/>
    <w:rPr>
      <w:i/>
      <w:iCs/>
      <w:spacing w:val="2"/>
      <w:sz w:val="20"/>
      <w:lang w:val="de-CH"/>
    </w:rPr>
  </w:style>
  <w:style w:type="paragraph" w:styleId="Kopfzeile">
    <w:name w:val="header"/>
    <w:basedOn w:val="Standard"/>
    <w:link w:val="KopfzeileZchn"/>
    <w:uiPriority w:val="69"/>
    <w:unhideWhenUsed/>
    <w:rsid w:val="00CC59EF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69"/>
    <w:rsid w:val="00CC59EF"/>
    <w:rPr>
      <w:sz w:val="16"/>
      <w:lang w:val="de-CH"/>
    </w:rPr>
  </w:style>
  <w:style w:type="paragraph" w:customStyle="1" w:styleId="IPSO-DoksLinieunten">
    <w:name w:val="IPSO-Doks: Linie (unten)"/>
    <w:basedOn w:val="Standard"/>
    <w:next w:val="Standard"/>
    <w:uiPriority w:val="50"/>
    <w:rsid w:val="00E82A38"/>
    <w:pPr>
      <w:pBdr>
        <w:bottom w:val="single" w:sz="2" w:space="1" w:color="auto"/>
      </w:pBdr>
    </w:pPr>
  </w:style>
  <w:style w:type="paragraph" w:customStyle="1" w:styleId="IPSO-DoksLinieoben">
    <w:name w:val="IPSO-Doks: Linie (oben)"/>
    <w:basedOn w:val="Standard"/>
    <w:next w:val="Standard"/>
    <w:uiPriority w:val="50"/>
    <w:rsid w:val="00E82A38"/>
    <w:pPr>
      <w:pBdr>
        <w:top w:val="single" w:sz="2" w:space="1" w:color="auto"/>
      </w:pBdr>
    </w:pPr>
  </w:style>
  <w:style w:type="paragraph" w:customStyle="1" w:styleId="IPSO-DoksTabhngend254cm">
    <w:name w:val="IPSO-Doks: Tab/hängend (2.54 cm)"/>
    <w:basedOn w:val="Standard"/>
    <w:uiPriority w:val="51"/>
    <w:qFormat/>
    <w:rsid w:val="00E82A38"/>
    <w:pPr>
      <w:tabs>
        <w:tab w:val="left" w:pos="1440"/>
      </w:tabs>
      <w:ind w:left="1440" w:hanging="1440"/>
    </w:pPr>
  </w:style>
  <w:style w:type="paragraph" w:customStyle="1" w:styleId="IPSO-DoksTabhngend508cm">
    <w:name w:val="IPSO-Doks: Tab/hängend (5.08 cm)"/>
    <w:basedOn w:val="Standard"/>
    <w:uiPriority w:val="51"/>
    <w:qFormat/>
    <w:rsid w:val="00E82A38"/>
    <w:pPr>
      <w:tabs>
        <w:tab w:val="left" w:pos="2880"/>
      </w:tabs>
      <w:ind w:left="2880" w:hanging="2880"/>
    </w:pPr>
  </w:style>
  <w:style w:type="paragraph" w:customStyle="1" w:styleId="IPSO-LayoutLogo-Box">
    <w:name w:val="IPSO-Layout: Logo-Box"/>
    <w:basedOn w:val="Standard"/>
    <w:uiPriority w:val="73"/>
    <w:rsid w:val="00AF15AF"/>
    <w:pPr>
      <w:framePr w:w="2835" w:h="618" w:hRule="exact" w:wrap="notBeside" w:vAnchor="page" w:hAnchor="margin" w:y="738" w:anchorLock="1"/>
      <w:spacing w:line="240" w:lineRule="auto"/>
    </w:pPr>
    <w:rPr>
      <w:noProof/>
      <w:color w:val="FFFFFF" w:themeColor="background1"/>
      <w:sz w:val="16"/>
    </w:rPr>
  </w:style>
  <w:style w:type="paragraph" w:customStyle="1" w:styleId="IPSO-LayoutPaging-Box">
    <w:name w:val="IPSO-Layout: Paging-Box"/>
    <w:basedOn w:val="Standard"/>
    <w:uiPriority w:val="71"/>
    <w:rsid w:val="00C0498A"/>
    <w:pPr>
      <w:framePr w:w="567" w:vSpace="193" w:wrap="around" w:vAnchor="text" w:hAnchor="margin" w:xAlign="right" w:y="-192" w:anchorLock="1"/>
      <w:jc w:val="right"/>
    </w:pPr>
    <w:rPr>
      <w:noProof/>
      <w:sz w:val="16"/>
    </w:rPr>
  </w:style>
  <w:style w:type="paragraph" w:customStyle="1" w:styleId="IPSO-Letter-00Platzhalter">
    <w:name w:val="IPSO-Letter-00: Platzhalter"/>
    <w:basedOn w:val="Standard"/>
    <w:next w:val="Standard"/>
    <w:uiPriority w:val="59"/>
    <w:semiHidden/>
    <w:rsid w:val="00785252"/>
    <w:pPr>
      <w:spacing w:after="2040"/>
      <w:contextualSpacing/>
    </w:pPr>
    <w:rPr>
      <w:noProof/>
      <w:color w:val="FFFFFF" w:themeColor="background1"/>
    </w:rPr>
  </w:style>
  <w:style w:type="paragraph" w:customStyle="1" w:styleId="IPSO-Letter-01Envelope-Return-Box">
    <w:name w:val="IPSO-Letter-01: Envelope-Return-Box"/>
    <w:basedOn w:val="Standard"/>
    <w:next w:val="Standard"/>
    <w:uiPriority w:val="59"/>
    <w:semiHidden/>
    <w:rsid w:val="00B77B9D"/>
    <w:pPr>
      <w:framePr w:w="4536" w:h="227" w:wrap="notBeside" w:vAnchor="page" w:hAnchor="text" w:y="2949" w:anchorLock="1"/>
    </w:pPr>
    <w:rPr>
      <w:noProof/>
      <w:sz w:val="16"/>
      <w:u w:val="single"/>
    </w:rPr>
  </w:style>
  <w:style w:type="paragraph" w:customStyle="1" w:styleId="IPSO-Letter-01Envelope-Return-BoxRight">
    <w:name w:val="IPSO-Letter-01: Envelope-Return-Box (Right)"/>
    <w:basedOn w:val="Standard"/>
    <w:next w:val="Standard"/>
    <w:uiPriority w:val="59"/>
    <w:semiHidden/>
    <w:rsid w:val="00B77B9D"/>
    <w:pPr>
      <w:framePr w:w="4536" w:h="227" w:wrap="notBeside" w:vAnchor="page" w:hAnchor="page" w:x="6748" w:y="2949" w:anchorLock="1"/>
    </w:pPr>
    <w:rPr>
      <w:noProof/>
      <w:sz w:val="16"/>
      <w:u w:val="single"/>
    </w:rPr>
  </w:style>
  <w:style w:type="paragraph" w:customStyle="1" w:styleId="IPSO-Letter-02Empfngeradresse-Box">
    <w:name w:val="IPSO-Letter-02: Empfängeradresse-Box"/>
    <w:basedOn w:val="Standard"/>
    <w:uiPriority w:val="59"/>
    <w:semiHidden/>
    <w:rsid w:val="00785252"/>
    <w:pPr>
      <w:framePr w:w="4253" w:h="1588" w:wrap="notBeside" w:vAnchor="page" w:hAnchor="text" w:y="2949"/>
      <w:contextualSpacing/>
    </w:pPr>
  </w:style>
  <w:style w:type="paragraph" w:customStyle="1" w:styleId="IPSO-Letter-02Empfngeradresse-Boxrechts">
    <w:name w:val="IPSO-Letter-02: Empfängeradresse-Box (rechts)"/>
    <w:basedOn w:val="Standard"/>
    <w:uiPriority w:val="59"/>
    <w:semiHidden/>
    <w:rsid w:val="00785252"/>
    <w:pPr>
      <w:framePr w:w="4253" w:h="1588" w:wrap="notBeside" w:vAnchor="page" w:hAnchor="page" w:x="6748" w:y="2949" w:anchorLock="1"/>
      <w:contextualSpacing/>
    </w:pPr>
  </w:style>
  <w:style w:type="paragraph" w:customStyle="1" w:styleId="IPSO-Letter-06Signatur">
    <w:name w:val="IPSO-Letter-06: Signatur"/>
    <w:basedOn w:val="Standard"/>
    <w:uiPriority w:val="59"/>
    <w:semiHidden/>
    <w:rsid w:val="008343AB"/>
    <w:pPr>
      <w:tabs>
        <w:tab w:val="left" w:pos="4820"/>
      </w:tabs>
      <w:contextualSpacing/>
    </w:pPr>
  </w:style>
  <w:style w:type="paragraph" w:customStyle="1" w:styleId="IPSO-Letter-03Betreff">
    <w:name w:val="IPSO-Letter-03: Betreff"/>
    <w:basedOn w:val="Standard"/>
    <w:uiPriority w:val="59"/>
    <w:semiHidden/>
    <w:rsid w:val="009E667B"/>
    <w:pPr>
      <w:spacing w:before="720" w:after="480"/>
      <w:contextualSpacing/>
    </w:pPr>
    <w:rPr>
      <w:rFonts w:asciiTheme="majorHAnsi" w:hAnsiTheme="majorHAnsi"/>
      <w:b/>
      <w:sz w:val="22"/>
    </w:rPr>
  </w:style>
  <w:style w:type="paragraph" w:customStyle="1" w:styleId="IPSO-Letter-04Anrede">
    <w:name w:val="IPSO-Letter-04: Anrede"/>
    <w:basedOn w:val="Standard"/>
    <w:next w:val="Standard"/>
    <w:uiPriority w:val="59"/>
    <w:semiHidden/>
    <w:rsid w:val="00D624E3"/>
    <w:pPr>
      <w:spacing w:after="240"/>
      <w:contextualSpacing/>
    </w:pPr>
  </w:style>
  <w:style w:type="paragraph" w:customStyle="1" w:styleId="IPSO-Letter-05Grusszeile">
    <w:name w:val="IPSO-Letter-05: Grusszeile"/>
    <w:basedOn w:val="Standard"/>
    <w:next w:val="Standard"/>
    <w:uiPriority w:val="59"/>
    <w:semiHidden/>
    <w:rsid w:val="00D624E3"/>
    <w:pPr>
      <w:tabs>
        <w:tab w:val="left" w:pos="4536"/>
      </w:tabs>
      <w:spacing w:before="240" w:after="240"/>
      <w:contextualSpacing/>
    </w:pPr>
  </w:style>
  <w:style w:type="paragraph" w:customStyle="1" w:styleId="IPSO-Letter-05GrusszeileFirmenname">
    <w:name w:val="IPSO-Letter-05: Grusszeile (Firmenname)"/>
    <w:basedOn w:val="Standard"/>
    <w:next w:val="Standard"/>
    <w:uiPriority w:val="59"/>
    <w:semiHidden/>
    <w:rsid w:val="00D624E3"/>
    <w:pPr>
      <w:spacing w:after="240"/>
      <w:contextualSpacing/>
    </w:pPr>
    <w:rPr>
      <w:b/>
      <w:noProof/>
    </w:rPr>
  </w:style>
  <w:style w:type="paragraph" w:customStyle="1" w:styleId="IPSO-Letter-06Signature-BoxLeft">
    <w:name w:val="IPSO-Letter-06: Signature-Box (Left)"/>
    <w:basedOn w:val="Standard"/>
    <w:uiPriority w:val="59"/>
    <w:semiHidden/>
    <w:rsid w:val="00D624E3"/>
    <w:pPr>
      <w:framePr w:w="4423" w:wrap="notBeside" w:vAnchor="text" w:hAnchor="text" w:y="1"/>
    </w:pPr>
    <w:rPr>
      <w:noProof/>
    </w:rPr>
  </w:style>
  <w:style w:type="paragraph" w:customStyle="1" w:styleId="IPSO-Letter-06Signature-BoxRight">
    <w:name w:val="IPSO-Letter-06: Signature-Box (Right)"/>
    <w:basedOn w:val="Standard"/>
    <w:uiPriority w:val="59"/>
    <w:semiHidden/>
    <w:rsid w:val="00D624E3"/>
    <w:pPr>
      <w:framePr w:w="4423" w:wrap="notBeside" w:vAnchor="text" w:hAnchor="text" w:x="4537" w:y="1"/>
    </w:pPr>
    <w:rPr>
      <w:noProof/>
    </w:rPr>
  </w:style>
  <w:style w:type="paragraph" w:customStyle="1" w:styleId="IPSO-Letter-07AnhangKopie">
    <w:name w:val="IPSO-Letter-07: Anhang/Kopie"/>
    <w:basedOn w:val="Standard"/>
    <w:next w:val="Aufzhlung1IPSO"/>
    <w:uiPriority w:val="59"/>
    <w:semiHidden/>
    <w:rsid w:val="00D624E3"/>
    <w:pPr>
      <w:spacing w:before="240"/>
      <w:contextualSpacing/>
    </w:pPr>
  </w:style>
  <w:style w:type="table" w:customStyle="1" w:styleId="IPSO-TableStandard">
    <w:name w:val="IPSO-Table (Standard)"/>
    <w:basedOn w:val="NormaleTabelle"/>
    <w:uiPriority w:val="99"/>
    <w:rsid w:val="003F4E2A"/>
    <w:rPr>
      <w:lang w:val="de-CH"/>
    </w:rPr>
    <w:tblPr>
      <w:tblStyleRowBandSize w:val="1"/>
      <w:tblStyleColBandSize w:val="1"/>
      <w:tblCellMar>
        <w:top w:w="57" w:type="dxa"/>
        <w:left w:w="0" w:type="dxa"/>
        <w:bottom w:w="57" w:type="dxa"/>
      </w:tblCellMar>
    </w:tblPr>
    <w:tblStylePr w:type="firstRow">
      <w:rPr>
        <w:b/>
      </w:rPr>
      <w:tblPr/>
      <w:tcPr>
        <w:tcBorders>
          <w:top w:val="single" w:sz="2" w:space="0" w:color="auto"/>
          <w:bottom w:val="single" w:sz="2" w:space="0" w:color="auto"/>
        </w:tcBorders>
      </w:tcPr>
    </w:tblStylePr>
    <w:tblStylePr w:type="lastRow">
      <w:rPr>
        <w:b/>
      </w:rPr>
      <w:tblPr/>
      <w:tcPr>
        <w:tcBorders>
          <w:top w:val="single" w:sz="2" w:space="0" w:color="auto"/>
          <w:bottom w:val="single" w:sz="2" w:space="0" w:color="auto"/>
        </w:tcBorders>
      </w:tcPr>
    </w:tblStylePr>
    <w:tblStylePr w:type="band1Vert">
      <w:tblPr/>
      <w:tcPr>
        <w:tcBorders>
          <w:left w:val="single" w:sz="2" w:space="0" w:color="auto"/>
          <w:right w:val="single" w:sz="2" w:space="0" w:color="auto"/>
        </w:tcBorders>
      </w:tcPr>
    </w:tblStylePr>
    <w:tblStylePr w:type="band2Vert">
      <w:tblPr/>
      <w:tcPr>
        <w:tcBorders>
          <w:left w:val="single" w:sz="2" w:space="0" w:color="auto"/>
          <w:right w:val="single" w:sz="2" w:space="0" w:color="auto"/>
          <w:insideV w:val="single" w:sz="4" w:space="0" w:color="494642" w:themeColor="text1"/>
        </w:tcBorders>
      </w:tcPr>
    </w:tblStylePr>
    <w:tblStylePr w:type="band1Horz">
      <w:tblPr/>
      <w:tcPr>
        <w:tcBorders>
          <w:top w:val="single" w:sz="2" w:space="0" w:color="auto"/>
          <w:bottom w:val="single" w:sz="2" w:space="0" w:color="auto"/>
        </w:tcBorders>
      </w:tcPr>
    </w:tblStylePr>
    <w:tblStylePr w:type="band2Horz">
      <w:tblPr/>
      <w:tcPr>
        <w:tcBorders>
          <w:top w:val="single" w:sz="2" w:space="0" w:color="auto"/>
          <w:bottom w:val="single" w:sz="2" w:space="0" w:color="auto"/>
        </w:tcBorders>
      </w:tcPr>
    </w:tblStylePr>
  </w:style>
  <w:style w:type="paragraph" w:styleId="KeinLeerraum">
    <w:name w:val="No Spacing"/>
    <w:uiPriority w:val="15"/>
    <w:semiHidden/>
    <w:qFormat/>
    <w:rsid w:val="00683423"/>
    <w:rPr>
      <w:spacing w:val="2"/>
      <w:lang w:val="de-CH"/>
    </w:rPr>
  </w:style>
  <w:style w:type="paragraph" w:customStyle="1" w:styleId="Lettering1IPSO">
    <w:name w:val="Lettering 1: IPSO"/>
    <w:basedOn w:val="Standard"/>
    <w:uiPriority w:val="6"/>
    <w:qFormat/>
    <w:rsid w:val="001E5869"/>
    <w:pPr>
      <w:numPr>
        <w:numId w:val="7"/>
      </w:numPr>
      <w:contextualSpacing/>
    </w:pPr>
  </w:style>
  <w:style w:type="paragraph" w:customStyle="1" w:styleId="Lettering2IPSO">
    <w:name w:val="Lettering 2: IPSO"/>
    <w:basedOn w:val="Standard"/>
    <w:uiPriority w:val="6"/>
    <w:semiHidden/>
    <w:qFormat/>
    <w:rsid w:val="001E5869"/>
    <w:pPr>
      <w:numPr>
        <w:ilvl w:val="1"/>
        <w:numId w:val="7"/>
      </w:numPr>
      <w:contextualSpacing/>
    </w:pPr>
  </w:style>
  <w:style w:type="paragraph" w:customStyle="1" w:styleId="Lettering3IPSO">
    <w:name w:val="Lettering 3: IPSO"/>
    <w:basedOn w:val="Standard"/>
    <w:uiPriority w:val="6"/>
    <w:semiHidden/>
    <w:rsid w:val="001E5869"/>
    <w:pPr>
      <w:numPr>
        <w:ilvl w:val="2"/>
        <w:numId w:val="7"/>
      </w:numPr>
      <w:contextualSpacing/>
    </w:pPr>
  </w:style>
  <w:style w:type="numbering" w:customStyle="1" w:styleId="List-Bullet">
    <w:name w:val="List-Bullet"/>
    <w:uiPriority w:val="99"/>
    <w:rsid w:val="00642CFC"/>
    <w:pPr>
      <w:numPr>
        <w:numId w:val="6"/>
      </w:numPr>
    </w:pPr>
  </w:style>
  <w:style w:type="paragraph" w:styleId="Listennummer">
    <w:name w:val="List Number"/>
    <w:basedOn w:val="Standard"/>
    <w:uiPriority w:val="80"/>
    <w:rsid w:val="00D624E3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80"/>
    <w:semiHidden/>
    <w:rsid w:val="00D624E3"/>
    <w:pPr>
      <w:numPr>
        <w:numId w:val="9"/>
      </w:numPr>
      <w:contextualSpacing/>
    </w:pPr>
  </w:style>
  <w:style w:type="paragraph" w:styleId="Listennummer3">
    <w:name w:val="List Number 3"/>
    <w:basedOn w:val="Standard"/>
    <w:uiPriority w:val="80"/>
    <w:semiHidden/>
    <w:rsid w:val="00D624E3"/>
    <w:pPr>
      <w:numPr>
        <w:numId w:val="10"/>
      </w:numPr>
      <w:contextualSpacing/>
    </w:pPr>
  </w:style>
  <w:style w:type="paragraph" w:styleId="Listennummer4">
    <w:name w:val="List Number 4"/>
    <w:basedOn w:val="Standard"/>
    <w:uiPriority w:val="80"/>
    <w:semiHidden/>
    <w:rsid w:val="00D624E3"/>
    <w:pPr>
      <w:numPr>
        <w:numId w:val="11"/>
      </w:numPr>
      <w:contextualSpacing/>
    </w:pPr>
  </w:style>
  <w:style w:type="paragraph" w:styleId="Listennummer5">
    <w:name w:val="List Number 5"/>
    <w:basedOn w:val="Standard"/>
    <w:uiPriority w:val="80"/>
    <w:semiHidden/>
    <w:rsid w:val="00D624E3"/>
    <w:pPr>
      <w:numPr>
        <w:numId w:val="12"/>
      </w:numPr>
      <w:contextualSpacing/>
    </w:pPr>
  </w:style>
  <w:style w:type="numbering" w:customStyle="1" w:styleId="List-Heading">
    <w:name w:val="List-Heading"/>
    <w:uiPriority w:val="99"/>
    <w:rsid w:val="00B77B9D"/>
    <w:pPr>
      <w:numPr>
        <w:numId w:val="13"/>
      </w:numPr>
    </w:pPr>
  </w:style>
  <w:style w:type="numbering" w:customStyle="1" w:styleId="List-Lettering">
    <w:name w:val="List-Lettering"/>
    <w:uiPriority w:val="99"/>
    <w:rsid w:val="00B77B9D"/>
    <w:pPr>
      <w:numPr>
        <w:numId w:val="7"/>
      </w:numPr>
    </w:pPr>
  </w:style>
  <w:style w:type="numbering" w:customStyle="1" w:styleId="List-Numbering">
    <w:name w:val="List-Numbering"/>
    <w:uiPriority w:val="99"/>
    <w:rsid w:val="00B77B9D"/>
    <w:pPr>
      <w:numPr>
        <w:numId w:val="15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77B9D"/>
    <w:rPr>
      <w:color w:val="605E5C"/>
      <w:shd w:val="clear" w:color="auto" w:fill="E1DFDD"/>
    </w:rPr>
  </w:style>
  <w:style w:type="paragraph" w:customStyle="1" w:styleId="Numbering1IPSO">
    <w:name w:val="Numbering 1: IPSO"/>
    <w:basedOn w:val="Standard"/>
    <w:uiPriority w:val="5"/>
    <w:qFormat/>
    <w:rsid w:val="001E5869"/>
    <w:pPr>
      <w:numPr>
        <w:numId w:val="22"/>
      </w:numPr>
      <w:contextualSpacing/>
    </w:pPr>
  </w:style>
  <w:style w:type="paragraph" w:customStyle="1" w:styleId="Numbering2IPSO">
    <w:name w:val="Numbering 2: IPSO"/>
    <w:basedOn w:val="Standard"/>
    <w:uiPriority w:val="5"/>
    <w:qFormat/>
    <w:rsid w:val="001E5869"/>
    <w:pPr>
      <w:numPr>
        <w:ilvl w:val="1"/>
        <w:numId w:val="22"/>
      </w:numPr>
      <w:contextualSpacing/>
    </w:pPr>
  </w:style>
  <w:style w:type="paragraph" w:customStyle="1" w:styleId="Numbering3IPSO">
    <w:name w:val="Numbering 3: IPSO"/>
    <w:basedOn w:val="Standard"/>
    <w:uiPriority w:val="5"/>
    <w:semiHidden/>
    <w:rsid w:val="001E5869"/>
    <w:pPr>
      <w:numPr>
        <w:ilvl w:val="2"/>
        <w:numId w:val="22"/>
      </w:numPr>
      <w:contextualSpacing/>
    </w:pPr>
  </w:style>
  <w:style w:type="character" w:styleId="Platzhaltertext">
    <w:name w:val="Placeholder Text"/>
    <w:basedOn w:val="Absatz-Standardschriftart"/>
    <w:uiPriority w:val="99"/>
    <w:rsid w:val="008410E7"/>
    <w:rPr>
      <w:color w:val="auto"/>
      <w:bdr w:val="none" w:sz="0" w:space="0" w:color="auto"/>
      <w:shd w:val="clear" w:color="auto" w:fill="CBEAF3" w:themeFill="accent6" w:themeFillTint="66"/>
    </w:rPr>
  </w:style>
  <w:style w:type="paragraph" w:styleId="RGV-berschrift">
    <w:name w:val="toa heading"/>
    <w:basedOn w:val="Standard"/>
    <w:next w:val="Standard"/>
    <w:uiPriority w:val="40"/>
    <w:semiHidden/>
    <w:unhideWhenUsed/>
    <w:rsid w:val="00E82A38"/>
    <w:rPr>
      <w:rFonts w:asciiTheme="majorHAnsi" w:eastAsiaTheme="majorEastAsia" w:hAnsiTheme="majorHAnsi" w:cstheme="majorBidi"/>
      <w:b/>
      <w:bCs/>
      <w:szCs w:val="24"/>
    </w:rPr>
  </w:style>
  <w:style w:type="character" w:styleId="SchwacheHervorhebung">
    <w:name w:val="Subtle Emphasis"/>
    <w:basedOn w:val="Absatz-Standardschriftart"/>
    <w:uiPriority w:val="19"/>
    <w:semiHidden/>
    <w:qFormat/>
    <w:rsid w:val="008B094A"/>
    <w:rPr>
      <w:b w:val="0"/>
      <w:i w:val="0"/>
      <w:iCs/>
      <w:caps/>
      <w:smallCaps w:val="0"/>
      <w:color w:val="auto"/>
      <w:spacing w:val="2"/>
    </w:rPr>
  </w:style>
  <w:style w:type="character" w:styleId="SchwacherVerweis">
    <w:name w:val="Subtle Reference"/>
    <w:basedOn w:val="Absatz-Standardschriftart"/>
    <w:uiPriority w:val="31"/>
    <w:qFormat/>
    <w:rsid w:val="00B77B9D"/>
    <w:rPr>
      <w:caps w:val="0"/>
      <w:smallCaps w:val="0"/>
      <w:color w:val="auto"/>
      <w:spacing w:val="2"/>
      <w:u w:val="single"/>
    </w:rPr>
  </w:style>
  <w:style w:type="paragraph" w:styleId="Standardeinzug">
    <w:name w:val="Normal Indent"/>
    <w:basedOn w:val="Standard"/>
    <w:uiPriority w:val="15"/>
    <w:qFormat/>
    <w:rsid w:val="00E82A38"/>
    <w:pPr>
      <w:ind w:left="357"/>
    </w:pPr>
  </w:style>
  <w:style w:type="table" w:styleId="Tabellenraster">
    <w:name w:val="Table Grid"/>
    <w:basedOn w:val="NormaleTabelle"/>
    <w:uiPriority w:val="39"/>
    <w:rsid w:val="00B77B9D"/>
    <w:pPr>
      <w:spacing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2"/>
    <w:qFormat/>
    <w:rsid w:val="008410E7"/>
    <w:pPr>
      <w:spacing w:before="360" w:after="120"/>
    </w:pPr>
    <w:rPr>
      <w:rFonts w:asciiTheme="majorHAnsi" w:eastAsiaTheme="majorEastAsia" w:hAnsiTheme="majorHAnsi" w:cstheme="majorBidi"/>
      <w:b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uiPriority w:val="2"/>
    <w:rsid w:val="008410E7"/>
    <w:rPr>
      <w:rFonts w:asciiTheme="majorHAnsi" w:eastAsiaTheme="majorEastAsia" w:hAnsiTheme="majorHAnsi" w:cstheme="majorBidi"/>
      <w:b/>
      <w:kern w:val="28"/>
      <w:sz w:val="24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526D"/>
    <w:rPr>
      <w:rFonts w:asciiTheme="majorHAnsi" w:eastAsiaTheme="majorEastAsia" w:hAnsiTheme="majorHAnsi" w:cstheme="majorBidi"/>
      <w:b/>
      <w:sz w:val="22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0E7"/>
    <w:rPr>
      <w:rFonts w:asciiTheme="majorHAnsi" w:eastAsiaTheme="majorEastAsia" w:hAnsiTheme="majorHAnsi" w:cstheme="majorBidi"/>
      <w:b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2BAE"/>
    <w:rPr>
      <w:rFonts w:eastAsiaTheme="majorEastAsia" w:cstheme="majorBidi"/>
      <w:iCs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2BAE"/>
    <w:rPr>
      <w:rFonts w:eastAsiaTheme="majorEastAsia" w:cstheme="majorBidi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2A38"/>
    <w:rPr>
      <w:rFonts w:eastAsiaTheme="majorEastAsia" w:cstheme="majorBidi"/>
      <w:spacing w:val="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2A38"/>
    <w:rPr>
      <w:rFonts w:eastAsiaTheme="majorEastAsia" w:cstheme="majorBidi"/>
      <w:iCs/>
      <w:spacing w:val="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2A38"/>
    <w:rPr>
      <w:rFonts w:eastAsiaTheme="majorEastAsia" w:cstheme="majorBidi"/>
      <w:spacing w:val="2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2A38"/>
    <w:rPr>
      <w:rFonts w:eastAsiaTheme="majorEastAsia" w:cstheme="majorBidi"/>
      <w:iCs/>
      <w:spacing w:val="2"/>
      <w:lang w:val="de-CH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8410E7"/>
    <w:pPr>
      <w:numPr>
        <w:ilvl w:val="1"/>
      </w:numPr>
      <w:spacing w:before="360" w:after="120"/>
    </w:pPr>
    <w:rPr>
      <w:rFonts w:asciiTheme="majorHAnsi" w:eastAsiaTheme="minorEastAsia" w:hAnsiTheme="majorHAnsi"/>
      <w:b/>
      <w:sz w:val="22"/>
    </w:rPr>
  </w:style>
  <w:style w:type="character" w:customStyle="1" w:styleId="UntertitelZchn">
    <w:name w:val="Untertitel Zchn"/>
    <w:basedOn w:val="Absatz-Standardschriftart"/>
    <w:link w:val="Untertitel"/>
    <w:uiPriority w:val="2"/>
    <w:rsid w:val="008410E7"/>
    <w:rPr>
      <w:rFonts w:asciiTheme="majorHAnsi" w:eastAsiaTheme="minorEastAsia" w:hAnsiTheme="majorHAnsi"/>
      <w:b/>
      <w:sz w:val="22"/>
      <w:lang w:val="de-CH"/>
    </w:rPr>
  </w:style>
  <w:style w:type="paragraph" w:styleId="Verzeichnis1">
    <w:name w:val="toc 1"/>
    <w:basedOn w:val="Standard"/>
    <w:next w:val="Standard"/>
    <w:uiPriority w:val="39"/>
    <w:rsid w:val="00A00073"/>
    <w:pPr>
      <w:tabs>
        <w:tab w:val="left" w:pos="720"/>
        <w:tab w:val="right" w:pos="9639"/>
      </w:tabs>
      <w:suppressAutoHyphens/>
      <w:spacing w:before="120"/>
      <w:ind w:left="720" w:hanging="720"/>
    </w:pPr>
    <w:rPr>
      <w:rFonts w:asciiTheme="majorHAnsi" w:hAnsiTheme="majorHAnsi"/>
      <w:b/>
    </w:rPr>
  </w:style>
  <w:style w:type="paragraph" w:styleId="Verzeichnis2">
    <w:name w:val="toc 2"/>
    <w:basedOn w:val="Standard"/>
    <w:next w:val="Standard"/>
    <w:uiPriority w:val="39"/>
    <w:rsid w:val="00A00073"/>
    <w:pPr>
      <w:tabs>
        <w:tab w:val="left" w:pos="720"/>
        <w:tab w:val="right" w:leader="dot" w:pos="9639"/>
      </w:tabs>
      <w:suppressAutoHyphens/>
      <w:ind w:left="720" w:hanging="720"/>
      <w:contextualSpacing/>
    </w:pPr>
  </w:style>
  <w:style w:type="paragraph" w:styleId="Verzeichnis3">
    <w:name w:val="toc 3"/>
    <w:basedOn w:val="Standard"/>
    <w:next w:val="Standard"/>
    <w:uiPriority w:val="39"/>
    <w:rsid w:val="00A00073"/>
    <w:pPr>
      <w:tabs>
        <w:tab w:val="left" w:pos="720"/>
        <w:tab w:val="right" w:leader="dot" w:pos="9639"/>
      </w:tabs>
      <w:suppressAutoHyphens/>
      <w:ind w:left="720" w:hanging="720"/>
      <w:contextualSpacing/>
    </w:pPr>
  </w:style>
  <w:style w:type="paragraph" w:styleId="Verzeichnis4">
    <w:name w:val="toc 4"/>
    <w:basedOn w:val="Standard"/>
    <w:next w:val="Standard"/>
    <w:uiPriority w:val="39"/>
    <w:semiHidden/>
    <w:rsid w:val="006076CC"/>
    <w:pPr>
      <w:tabs>
        <w:tab w:val="left" w:pos="1072"/>
        <w:tab w:val="right" w:leader="dot" w:pos="9639"/>
      </w:tabs>
      <w:suppressAutoHyphens/>
      <w:ind w:left="1072" w:hanging="1072"/>
      <w:contextualSpacing/>
    </w:pPr>
  </w:style>
  <w:style w:type="paragraph" w:styleId="Verzeichnis5">
    <w:name w:val="toc 5"/>
    <w:basedOn w:val="Standard"/>
    <w:next w:val="Standard"/>
    <w:uiPriority w:val="39"/>
    <w:semiHidden/>
    <w:rsid w:val="006076CC"/>
    <w:pPr>
      <w:tabs>
        <w:tab w:val="left" w:pos="1072"/>
        <w:tab w:val="right" w:leader="dot" w:pos="9639"/>
      </w:tabs>
      <w:suppressAutoHyphens/>
      <w:ind w:left="1072" w:hanging="1072"/>
      <w:contextualSpacing/>
    </w:pPr>
  </w:style>
  <w:style w:type="paragraph" w:styleId="Verzeichnis6">
    <w:name w:val="toc 6"/>
    <w:basedOn w:val="Standard"/>
    <w:next w:val="Standard"/>
    <w:uiPriority w:val="39"/>
    <w:semiHidden/>
    <w:rsid w:val="006076CC"/>
    <w:pPr>
      <w:tabs>
        <w:tab w:val="left" w:pos="1440"/>
        <w:tab w:val="right" w:leader="dot" w:pos="9639"/>
      </w:tabs>
      <w:suppressAutoHyphens/>
      <w:ind w:left="1440" w:hanging="1440"/>
      <w:contextualSpacing/>
    </w:pPr>
  </w:style>
  <w:style w:type="paragraph" w:styleId="Verzeichnis7">
    <w:name w:val="toc 7"/>
    <w:basedOn w:val="Standard"/>
    <w:next w:val="Standard"/>
    <w:uiPriority w:val="39"/>
    <w:semiHidden/>
    <w:rsid w:val="006076CC"/>
    <w:pPr>
      <w:tabs>
        <w:tab w:val="left" w:pos="1440"/>
        <w:tab w:val="right" w:leader="dot" w:pos="9639"/>
      </w:tabs>
      <w:suppressAutoHyphens/>
      <w:ind w:left="1440" w:hanging="1440"/>
      <w:contextualSpacing/>
    </w:pPr>
  </w:style>
  <w:style w:type="paragraph" w:styleId="Verzeichnis8">
    <w:name w:val="toc 8"/>
    <w:basedOn w:val="Standard"/>
    <w:next w:val="Standard"/>
    <w:uiPriority w:val="39"/>
    <w:semiHidden/>
    <w:rsid w:val="006076CC"/>
    <w:pPr>
      <w:tabs>
        <w:tab w:val="left" w:pos="1797"/>
        <w:tab w:val="right" w:leader="dot" w:pos="9639"/>
      </w:tabs>
      <w:suppressAutoHyphens/>
      <w:ind w:left="1797" w:hanging="1797"/>
      <w:contextualSpacing/>
    </w:pPr>
  </w:style>
  <w:style w:type="paragraph" w:styleId="Verzeichnis9">
    <w:name w:val="toc 9"/>
    <w:basedOn w:val="Standard"/>
    <w:next w:val="Standard"/>
    <w:uiPriority w:val="39"/>
    <w:semiHidden/>
    <w:rsid w:val="006076CC"/>
    <w:pPr>
      <w:tabs>
        <w:tab w:val="left" w:pos="1797"/>
        <w:tab w:val="right" w:leader="dot" w:pos="9639"/>
      </w:tabs>
      <w:suppressAutoHyphens/>
      <w:ind w:left="1797" w:hanging="1797"/>
      <w:contextualSpacing/>
    </w:pPr>
  </w:style>
  <w:style w:type="paragraph" w:styleId="Zitat">
    <w:name w:val="Quote"/>
    <w:basedOn w:val="Standard"/>
    <w:next w:val="Standard"/>
    <w:link w:val="ZitatZchn"/>
    <w:uiPriority w:val="29"/>
    <w:semiHidden/>
    <w:rsid w:val="00B77B9D"/>
    <w:pPr>
      <w:spacing w:before="200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A6632A"/>
    <w:rPr>
      <w:i/>
      <w:iCs/>
      <w:spacing w:val="2"/>
      <w:sz w:val="20"/>
      <w:lang w:val="de-CH"/>
    </w:rPr>
  </w:style>
  <w:style w:type="paragraph" w:styleId="HTMLAdresse">
    <w:name w:val="HTML Address"/>
    <w:basedOn w:val="Standard"/>
    <w:link w:val="HTMLAdresseZchn"/>
    <w:uiPriority w:val="99"/>
    <w:semiHidden/>
    <w:rsid w:val="00D624E3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92358"/>
    <w:rPr>
      <w:i/>
      <w:iCs/>
      <w:spacing w:val="2"/>
      <w:lang w:val="de-CH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624E3"/>
    <w:pPr>
      <w:ind w:left="283"/>
    </w:pPr>
    <w:rPr>
      <w:sz w:val="18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624E3"/>
    <w:rPr>
      <w:spacing w:val="2"/>
      <w:sz w:val="18"/>
      <w:szCs w:val="16"/>
      <w:lang w:val="de-CH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624E3"/>
    <w:rPr>
      <w:sz w:val="18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624E3"/>
    <w:rPr>
      <w:spacing w:val="2"/>
      <w:sz w:val="18"/>
      <w:szCs w:val="16"/>
      <w:lang w:val="de-CH"/>
    </w:rPr>
  </w:style>
  <w:style w:type="table" w:styleId="EinfacheTabelle4">
    <w:name w:val="Plain Table 4"/>
    <w:basedOn w:val="NormaleTabelle"/>
    <w:uiPriority w:val="44"/>
    <w:rsid w:val="0068342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-Aufzhlung1IPSO">
    <w:name w:val="Table-Aufzählung 1: IPSO"/>
    <w:basedOn w:val="Standard"/>
    <w:uiPriority w:val="7"/>
    <w:qFormat/>
    <w:rsid w:val="003C7DD9"/>
    <w:pPr>
      <w:numPr>
        <w:numId w:val="27"/>
      </w:numPr>
    </w:pPr>
  </w:style>
  <w:style w:type="numbering" w:customStyle="1" w:styleId="List-Table">
    <w:name w:val="List-Table"/>
    <w:uiPriority w:val="99"/>
    <w:rsid w:val="003C7DD9"/>
    <w:pPr>
      <w:numPr>
        <w:numId w:val="18"/>
      </w:numPr>
    </w:pPr>
  </w:style>
  <w:style w:type="paragraph" w:customStyle="1" w:styleId="Table-Aufzhlung2IPSO">
    <w:name w:val="Table-Aufzählung 2: IPSO"/>
    <w:basedOn w:val="Standard"/>
    <w:uiPriority w:val="7"/>
    <w:semiHidden/>
    <w:rsid w:val="003C7DD9"/>
    <w:pPr>
      <w:numPr>
        <w:ilvl w:val="1"/>
        <w:numId w:val="27"/>
      </w:numPr>
    </w:pPr>
  </w:style>
  <w:style w:type="paragraph" w:customStyle="1" w:styleId="Table-Numbering1IPSO">
    <w:name w:val="Table-Numbering 1: IPSO"/>
    <w:basedOn w:val="Standard"/>
    <w:uiPriority w:val="7"/>
    <w:semiHidden/>
    <w:qFormat/>
    <w:rsid w:val="003C7DD9"/>
    <w:pPr>
      <w:numPr>
        <w:ilvl w:val="2"/>
        <w:numId w:val="27"/>
      </w:numPr>
    </w:pPr>
  </w:style>
  <w:style w:type="paragraph" w:customStyle="1" w:styleId="Table-Numbering2IPSO">
    <w:name w:val="Table-Numbering 2: IPSO"/>
    <w:basedOn w:val="Standard"/>
    <w:uiPriority w:val="7"/>
    <w:semiHidden/>
    <w:rsid w:val="003C7DD9"/>
    <w:pPr>
      <w:numPr>
        <w:ilvl w:val="3"/>
        <w:numId w:val="27"/>
      </w:numPr>
    </w:pPr>
  </w:style>
  <w:style w:type="paragraph" w:customStyle="1" w:styleId="Table-Lettering1IPSO">
    <w:name w:val="Table-Lettering 1: IPSO"/>
    <w:basedOn w:val="Standard"/>
    <w:uiPriority w:val="8"/>
    <w:semiHidden/>
    <w:rsid w:val="003C7DD9"/>
    <w:pPr>
      <w:numPr>
        <w:ilvl w:val="4"/>
        <w:numId w:val="27"/>
      </w:numPr>
    </w:pPr>
  </w:style>
  <w:style w:type="paragraph" w:customStyle="1" w:styleId="Table-Lettering2IPSO">
    <w:name w:val="Table-Lettering 2: IPSO"/>
    <w:basedOn w:val="Standard"/>
    <w:uiPriority w:val="8"/>
    <w:semiHidden/>
    <w:rsid w:val="003C7DD9"/>
    <w:pPr>
      <w:numPr>
        <w:ilvl w:val="5"/>
        <w:numId w:val="27"/>
      </w:numPr>
    </w:pPr>
  </w:style>
  <w:style w:type="paragraph" w:customStyle="1" w:styleId="a0">
    <w:name w:val="*********"/>
    <w:basedOn w:val="Standard"/>
    <w:next w:val="Standard"/>
    <w:uiPriority w:val="7"/>
    <w:semiHidden/>
    <w:rsid w:val="00297AE3"/>
    <w:pPr>
      <w:jc w:val="center"/>
    </w:pPr>
    <w:rPr>
      <w:color w:val="009CC3" w:themeColor="accent2"/>
      <w:sz w:val="16"/>
    </w:rPr>
  </w:style>
  <w:style w:type="paragraph" w:customStyle="1" w:styleId="IPSO-DoksDokumenttitel">
    <w:name w:val="IPSO-Doks: Dokumenttitel"/>
    <w:basedOn w:val="Standard"/>
    <w:uiPriority w:val="49"/>
    <w:semiHidden/>
    <w:rsid w:val="00E42381"/>
    <w:pPr>
      <w:spacing w:after="240"/>
      <w:contextualSpacing/>
    </w:pPr>
    <w:rPr>
      <w:sz w:val="44"/>
    </w:rPr>
  </w:style>
  <w:style w:type="character" w:styleId="BesuchterLink">
    <w:name w:val="FollowedHyperlink"/>
    <w:basedOn w:val="Absatz-Standardschriftart"/>
    <w:uiPriority w:val="99"/>
    <w:semiHidden/>
    <w:unhideWhenUsed/>
    <w:rsid w:val="00914D47"/>
    <w:rPr>
      <w:color w:val="auto"/>
      <w:u w:val="single"/>
    </w:rPr>
  </w:style>
  <w:style w:type="paragraph" w:customStyle="1" w:styleId="IPSO-DoksStandard8pt">
    <w:name w:val="IPSO-Doks: Standard 8 pt."/>
    <w:basedOn w:val="Standard"/>
    <w:uiPriority w:val="49"/>
    <w:qFormat/>
    <w:rsid w:val="00174C2F"/>
    <w:rPr>
      <w:sz w:val="16"/>
    </w:rPr>
  </w:style>
  <w:style w:type="paragraph" w:styleId="Listenabsatz">
    <w:name w:val="List Paragraph"/>
    <w:basedOn w:val="Standard"/>
    <w:uiPriority w:val="34"/>
    <w:qFormat/>
    <w:rsid w:val="001B0527"/>
    <w:pPr>
      <w:ind w:left="357" w:hanging="357"/>
      <w:contextualSpacing/>
    </w:pPr>
  </w:style>
  <w:style w:type="paragraph" w:customStyle="1" w:styleId="IPSO-LayoutBildungsmarkenPage1">
    <w:name w:val="IPSO-Layout: Bildungsmarken (Page1)"/>
    <w:basedOn w:val="Fuzeile"/>
    <w:next w:val="Fuzeile"/>
    <w:uiPriority w:val="75"/>
    <w:rsid w:val="004E3B9F"/>
    <w:pPr>
      <w:spacing w:after="210"/>
      <w:contextualSpacing/>
    </w:pPr>
    <w:rPr>
      <w:noProof/>
      <w:color w:val="FFFFFF" w:themeColor="background1"/>
      <w:sz w:val="12"/>
    </w:rPr>
  </w:style>
  <w:style w:type="paragraph" w:customStyle="1" w:styleId="IPSO-LayoutDate-Box">
    <w:name w:val="IPSO-Layout: Date-Box"/>
    <w:basedOn w:val="Fuzeile"/>
    <w:uiPriority w:val="71"/>
    <w:rsid w:val="00AF15AF"/>
    <w:pPr>
      <w:framePr w:hSpace="357" w:vSpace="193" w:wrap="around" w:vAnchor="text" w:hAnchor="text" w:xAlign="center" w:y="-192" w:anchorLock="1"/>
      <w:jc w:val="center"/>
    </w:pPr>
    <w:rPr>
      <w:noProof/>
    </w:rPr>
  </w:style>
  <w:style w:type="paragraph" w:customStyle="1" w:styleId="IPSO-DoksBericht-Titel">
    <w:name w:val="IPSO-Doks: Bericht-Titel"/>
    <w:basedOn w:val="Standard"/>
    <w:next w:val="IPSO-DoksBericht-Untertitel"/>
    <w:uiPriority w:val="49"/>
    <w:rsid w:val="00FA66F5"/>
    <w:pPr>
      <w:spacing w:after="240"/>
    </w:pPr>
    <w:rPr>
      <w:rFonts w:asciiTheme="majorHAnsi" w:hAnsiTheme="majorHAnsi"/>
      <w:color w:val="FFFFFF" w:themeColor="background1"/>
      <w:sz w:val="56"/>
    </w:rPr>
  </w:style>
  <w:style w:type="paragraph" w:customStyle="1" w:styleId="Alphabetisch3PLA">
    <w:name w:val="Alphabetisch 3: PLA"/>
    <w:basedOn w:val="Standard"/>
    <w:uiPriority w:val="7"/>
    <w:semiHidden/>
    <w:rsid w:val="008626D2"/>
    <w:pPr>
      <w:numPr>
        <w:numId w:val="28"/>
      </w:numPr>
      <w:spacing w:before="120" w:after="120" w:line="300" w:lineRule="auto"/>
      <w:contextualSpacing/>
    </w:pPr>
  </w:style>
  <w:style w:type="numbering" w:customStyle="1" w:styleId="List-Heading-PLA">
    <w:name w:val="List-Heading-PLA"/>
    <w:uiPriority w:val="99"/>
    <w:rsid w:val="00B840C5"/>
    <w:pPr>
      <w:numPr>
        <w:numId w:val="29"/>
      </w:numPr>
    </w:pPr>
  </w:style>
  <w:style w:type="paragraph" w:customStyle="1" w:styleId="IPSO-DoksBericht-Untertitel">
    <w:name w:val="IPSO-Doks: Bericht-Untertitel"/>
    <w:basedOn w:val="Standard"/>
    <w:uiPriority w:val="49"/>
    <w:rsid w:val="004835DC"/>
    <w:rPr>
      <w:color w:val="FFFFFF" w:themeColor="background1"/>
      <w:sz w:val="32"/>
    </w:rPr>
  </w:style>
  <w:style w:type="table" w:styleId="Gitternetztabelle3">
    <w:name w:val="Grid Table 3"/>
    <w:basedOn w:val="NormaleTabelle"/>
    <w:uiPriority w:val="48"/>
    <w:rsid w:val="003763D1"/>
    <w:pPr>
      <w:spacing w:line="240" w:lineRule="auto"/>
    </w:pPr>
    <w:rPr>
      <w:rFonts w:eastAsiaTheme="minorEastAsia"/>
      <w:sz w:val="21"/>
      <w:szCs w:val="21"/>
      <w:lang w:val="de-CH"/>
    </w:rPr>
    <w:tblPr>
      <w:tblStyleRowBandSize w:val="1"/>
      <w:tblStyleColBandSize w:val="1"/>
      <w:tblBorders>
        <w:top w:val="single" w:sz="4" w:space="0" w:color="95908A" w:themeColor="text1" w:themeTint="99"/>
        <w:left w:val="single" w:sz="4" w:space="0" w:color="95908A" w:themeColor="text1" w:themeTint="99"/>
        <w:bottom w:val="single" w:sz="4" w:space="0" w:color="95908A" w:themeColor="text1" w:themeTint="99"/>
        <w:right w:val="single" w:sz="4" w:space="0" w:color="95908A" w:themeColor="text1" w:themeTint="99"/>
        <w:insideH w:val="single" w:sz="4" w:space="0" w:color="95908A" w:themeColor="text1" w:themeTint="99"/>
        <w:insideV w:val="single" w:sz="4" w:space="0" w:color="95908A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AD7" w:themeFill="text1" w:themeFillTint="33"/>
      </w:tcPr>
    </w:tblStylePr>
    <w:tblStylePr w:type="band1Horz">
      <w:tblPr/>
      <w:tcPr>
        <w:shd w:val="clear" w:color="auto" w:fill="DBDAD7" w:themeFill="text1" w:themeFillTint="33"/>
      </w:tcPr>
    </w:tblStylePr>
    <w:tblStylePr w:type="neCell">
      <w:tblPr/>
      <w:tcPr>
        <w:tcBorders>
          <w:bottom w:val="single" w:sz="4" w:space="0" w:color="95908A" w:themeColor="text1" w:themeTint="99"/>
        </w:tcBorders>
      </w:tcPr>
    </w:tblStylePr>
    <w:tblStylePr w:type="nwCell">
      <w:tblPr/>
      <w:tcPr>
        <w:tcBorders>
          <w:bottom w:val="single" w:sz="4" w:space="0" w:color="95908A" w:themeColor="text1" w:themeTint="99"/>
        </w:tcBorders>
      </w:tcPr>
    </w:tblStylePr>
    <w:tblStylePr w:type="seCell">
      <w:tblPr/>
      <w:tcPr>
        <w:tcBorders>
          <w:top w:val="single" w:sz="4" w:space="0" w:color="95908A" w:themeColor="text1" w:themeTint="99"/>
        </w:tcBorders>
      </w:tcPr>
    </w:tblStylePr>
    <w:tblStylePr w:type="swCell">
      <w:tblPr/>
      <w:tcPr>
        <w:tcBorders>
          <w:top w:val="single" w:sz="4" w:space="0" w:color="95908A" w:themeColor="text1" w:themeTint="99"/>
        </w:tcBorders>
      </w:tcPr>
    </w:tblStylePr>
  </w:style>
  <w:style w:type="paragraph" w:customStyle="1" w:styleId="Default">
    <w:name w:val="Default"/>
    <w:rsid w:val="00C53F86"/>
    <w:pPr>
      <w:autoSpaceDE w:val="0"/>
      <w:autoSpaceDN w:val="0"/>
      <w:adjustRightInd w:val="0"/>
      <w:spacing w:line="240" w:lineRule="auto"/>
    </w:pPr>
    <w:rPr>
      <w:rFonts w:ascii="Tahoma" w:hAnsi="Tahoma" w:cs="Tahoma"/>
      <w:color w:val="000000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ipso!%20Bildung\Adrian%20Steffen%20-%20Praxisprojekt%20DB\_VORLAGEN\ipso!%20Word%20Bericht%20Hochformat%2003.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1D0F568A514E9B97FD78DB1B379E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E2D4E8-551F-42DA-A692-59EA1461E0CF}"/>
      </w:docPartPr>
      <w:docPartBody>
        <w:p w:rsidR="00222C83" w:rsidRDefault="00222C83">
          <w:pPr>
            <w:pStyle w:val="5F1D0F568A514E9B97FD78DB1B379E7D"/>
          </w:pPr>
          <w:r w:rsidRPr="00885008">
            <w:rPr>
              <w:rStyle w:val="Platzhaltertext"/>
              <w:color w:val="FFFFFF" w:themeColor="background1"/>
            </w:rPr>
            <w:t>[Titel einfügen…]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83"/>
    <w:rsid w:val="001220E1"/>
    <w:rsid w:val="00222C83"/>
    <w:rsid w:val="00274B95"/>
    <w:rsid w:val="00411EE3"/>
    <w:rsid w:val="004B25CA"/>
    <w:rsid w:val="004B4D1B"/>
    <w:rsid w:val="004C68BC"/>
    <w:rsid w:val="00914021"/>
    <w:rsid w:val="009F06DC"/>
    <w:rsid w:val="00B3249B"/>
    <w:rsid w:val="00B40519"/>
    <w:rsid w:val="00B45779"/>
    <w:rsid w:val="00B93AA7"/>
    <w:rsid w:val="00BC62C6"/>
    <w:rsid w:val="00C05FDD"/>
    <w:rsid w:val="00F1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Pr>
      <w:color w:val="auto"/>
      <w:bdr w:val="none" w:sz="0" w:space="0" w:color="auto"/>
      <w:shd w:val="clear" w:color="auto" w:fill="C5E0B3" w:themeFill="accent6" w:themeFillTint="66"/>
    </w:rPr>
  </w:style>
  <w:style w:type="paragraph" w:customStyle="1" w:styleId="5F1D0F568A514E9B97FD78DB1B379E7D">
    <w:name w:val="5F1D0F568A514E9B97FD78DB1B379E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PSO-Word-v1-01">
  <a:themeElements>
    <a:clrScheme name="colors-ispo-v1-01">
      <a:dk1>
        <a:srgbClr val="494642"/>
      </a:dk1>
      <a:lt1>
        <a:sysClr val="window" lastClr="FFFFFF"/>
      </a:lt1>
      <a:dk2>
        <a:srgbClr val="000000"/>
      </a:dk2>
      <a:lt2>
        <a:srgbClr val="FFFFFF"/>
      </a:lt2>
      <a:accent1>
        <a:srgbClr val="CDDA44"/>
      </a:accent1>
      <a:accent2>
        <a:srgbClr val="009CC3"/>
      </a:accent2>
      <a:accent3>
        <a:srgbClr val="494642"/>
      </a:accent3>
      <a:accent4>
        <a:srgbClr val="F0567D"/>
      </a:accent4>
      <a:accent5>
        <a:srgbClr val="E6ECA1"/>
      </a:accent5>
      <a:accent6>
        <a:srgbClr val="7FCDE1"/>
      </a:accent6>
      <a:hlink>
        <a:srgbClr val="000000"/>
      </a:hlink>
      <a:folHlink>
        <a:srgbClr val="000000"/>
      </a:folHlink>
    </a:clrScheme>
    <a:fontScheme name="Tahoma - 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Blanko-Effect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>
              <a:satMod val="100000"/>
            </a:schemeClr>
          </a:solidFill>
          <a:prstDash val="solid"/>
        </a:ln>
        <a:ln w="0" cap="flat" cmpd="sng" algn="ctr">
          <a:solidFill>
            <a:schemeClr val="phClr">
              <a:satMod val="100000"/>
            </a:schemeClr>
          </a:solidFill>
          <a:prstDash val="solid"/>
        </a:ln>
        <a:ln w="19050" cap="flat" cmpd="sng" algn="ctr">
          <a:solidFill>
            <a:schemeClr val="phClr">
              <a:satMod val="10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ln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6975EB59C2E44BAC3B45951BF183FE" ma:contentTypeVersion="9" ma:contentTypeDescription="Ein neues Dokument erstellen." ma:contentTypeScope="" ma:versionID="bad6ffc0af1472491a2555c3229b0e9c">
  <xsd:schema xmlns:xsd="http://www.w3.org/2001/XMLSchema" xmlns:xs="http://www.w3.org/2001/XMLSchema" xmlns:p="http://schemas.microsoft.com/office/2006/metadata/properties" xmlns:ns2="22ab796d-8fc5-4ac7-9ace-ef1e6f1f51fb" xmlns:ns3="dfbdc2fa-c52c-421a-b5b0-a15e8db83b6b" targetNamespace="http://schemas.microsoft.com/office/2006/metadata/properties" ma:root="true" ma:fieldsID="6bacc40c8f78585cc197deaee44f2faf" ns2:_="" ns3:_="">
    <xsd:import namespace="22ab796d-8fc5-4ac7-9ace-ef1e6f1f51fb"/>
    <xsd:import namespace="dfbdc2fa-c52c-421a-b5b0-a15e8db83b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b796d-8fc5-4ac7-9ace-ef1e6f1f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dc2fa-c52c-421a-b5b0-a15e8db83b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8ACFD-A1AD-4648-BB0C-FC44D029D5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4EF22B-3291-4E2F-AF83-18C87E567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7D981F-8D10-4FD0-8537-1B41E18E5D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42C371-B41A-4E62-88CF-C942DA02C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b796d-8fc5-4ac7-9ace-ef1e6f1f51fb"/>
    <ds:schemaRef ds:uri="dfbdc2fa-c52c-421a-b5b0-a15e8db83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ipso! Word Bericht Hochformat 03.2021</Template>
  <TotalTime>0</TotalTime>
  <Pages>4</Pages>
  <Words>250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– Webtechnologie 2</vt:lpstr>
    </vt:vector>
  </TitlesOfParts>
  <Company>ipso Bildung AG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– Webtechnologie 2</dc:title>
  <dc:subject/>
  <dc:creator>Administrator</dc:creator>
  <cp:keywords/>
  <dc:description/>
  <cp:lastModifiedBy>Adrian Steffen</cp:lastModifiedBy>
  <cp:revision>2</cp:revision>
  <cp:lastPrinted>2021-03-10T00:51:00Z</cp:lastPrinted>
  <dcterms:created xsi:type="dcterms:W3CDTF">2022-09-03T15:51:00Z</dcterms:created>
  <dcterms:modified xsi:type="dcterms:W3CDTF">2023-06-05T10:41:00Z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0x0101007D6975EB59C2E44BAC3B45951BF183FE</vt:lpwstr>
  </property>
</Properties>
</file>